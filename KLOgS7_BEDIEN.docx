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756" w:type="dxa"/>
        <w:tblInd w:w="72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552"/>
        <w:gridCol w:w="413"/>
        <w:gridCol w:w="2073"/>
        <w:gridCol w:w="3160"/>
        <w:gridCol w:w="11"/>
      </w:tblGrid>
      <w:tr w:rsidR="009E3C8F" w:rsidRPr="00CE2058" w14:paraId="2CEBA45E" w14:textId="77777777" w:rsidTr="002426B1">
        <w:tc>
          <w:tcPr>
            <w:tcW w:w="254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A625FD9" w14:textId="77777777" w:rsidR="00CE2058" w:rsidRPr="00924666" w:rsidRDefault="00CE2058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24666">
              <w:rPr>
                <w:rFonts w:ascii="Arial" w:hAnsi="Arial" w:cs="Arial"/>
                <w:b/>
                <w:sz w:val="18"/>
                <w:szCs w:val="18"/>
              </w:rPr>
              <w:t>Projekt:</w:t>
            </w:r>
          </w:p>
        </w:tc>
        <w:tc>
          <w:tcPr>
            <w:tcW w:w="2552" w:type="dxa"/>
          </w:tcPr>
          <w:p w14:paraId="0B03E1D3" w14:textId="77777777" w:rsidR="00CE2058" w:rsidRPr="00CE2058" w:rsidRDefault="00CE2058" w:rsidP="00E76CEA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6572B4">
              <w:rPr>
                <w:rFonts w:ascii="Arial" w:hAnsi="Arial" w:cs="Arial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572B4">
              <w:rPr>
                <w:rFonts w:ascii="Arial" w:hAnsi="Arial" w:cs="Arial"/>
              </w:rPr>
              <w:instrText xml:space="preserve"> FORMCHECKBOX </w:instrText>
            </w:r>
            <w:r w:rsidR="008205DB">
              <w:rPr>
                <w:rFonts w:ascii="Arial" w:hAnsi="Arial" w:cs="Arial"/>
              </w:rPr>
            </w:r>
            <w:r w:rsidR="008205DB">
              <w:rPr>
                <w:rFonts w:ascii="Arial" w:hAnsi="Arial" w:cs="Arial"/>
              </w:rPr>
              <w:fldChar w:fldCharType="separate"/>
            </w:r>
            <w:r w:rsidRPr="006572B4"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6" w:type="dxa"/>
            <w:gridSpan w:val="2"/>
            <w:shd w:val="clear" w:color="auto" w:fill="D9D9D9" w:themeFill="background1" w:themeFillShade="D9"/>
          </w:tcPr>
          <w:p w14:paraId="2EFB14E6" w14:textId="77777777" w:rsidR="00CE2058" w:rsidRPr="00924666" w:rsidRDefault="00CE2058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24666">
              <w:rPr>
                <w:rFonts w:ascii="Arial" w:hAnsi="Arial" w:cs="Arial"/>
                <w:b/>
                <w:sz w:val="18"/>
                <w:szCs w:val="18"/>
              </w:rPr>
              <w:t>Angebot:</w:t>
            </w:r>
          </w:p>
        </w:tc>
        <w:tc>
          <w:tcPr>
            <w:tcW w:w="3171" w:type="dxa"/>
            <w:gridSpan w:val="2"/>
            <w:tcBorders>
              <w:right w:val="single" w:sz="4" w:space="0" w:color="auto"/>
            </w:tcBorders>
          </w:tcPr>
          <w:p w14:paraId="715D8CB3" w14:textId="77777777" w:rsidR="00CE2058" w:rsidRPr="00CE2058" w:rsidRDefault="00CE2058" w:rsidP="00E76CEA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6572B4">
              <w:rPr>
                <w:rFonts w:ascii="Arial" w:hAnsi="Arial" w:cs="Arial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572B4">
              <w:rPr>
                <w:rFonts w:ascii="Arial" w:hAnsi="Arial" w:cs="Arial"/>
              </w:rPr>
              <w:instrText xml:space="preserve"> FORMCHECKBOX </w:instrText>
            </w:r>
            <w:r w:rsidR="008205DB">
              <w:rPr>
                <w:rFonts w:ascii="Arial" w:hAnsi="Arial" w:cs="Arial"/>
              </w:rPr>
            </w:r>
            <w:r w:rsidR="008205DB">
              <w:rPr>
                <w:rFonts w:ascii="Arial" w:hAnsi="Arial" w:cs="Arial"/>
              </w:rPr>
              <w:fldChar w:fldCharType="separate"/>
            </w:r>
            <w:r w:rsidRPr="006572B4">
              <w:rPr>
                <w:rFonts w:ascii="Arial" w:hAnsi="Arial" w:cs="Arial"/>
              </w:rPr>
              <w:fldChar w:fldCharType="end"/>
            </w:r>
          </w:p>
        </w:tc>
      </w:tr>
      <w:tr w:rsidR="009E3C8F" w:rsidRPr="00CE2058" w14:paraId="28AC4BEE" w14:textId="77777777" w:rsidTr="002426B1">
        <w:tc>
          <w:tcPr>
            <w:tcW w:w="254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70D6F01" w14:textId="77777777" w:rsidR="00CE2058" w:rsidRPr="00924666" w:rsidRDefault="00CE2058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24666">
              <w:rPr>
                <w:rFonts w:ascii="Arial" w:hAnsi="Arial" w:cs="Arial"/>
                <w:b/>
                <w:sz w:val="18"/>
                <w:szCs w:val="18"/>
              </w:rPr>
              <w:t>Projekt-Nr.:</w:t>
            </w:r>
          </w:p>
        </w:tc>
        <w:tc>
          <w:tcPr>
            <w:tcW w:w="2552" w:type="dxa"/>
          </w:tcPr>
          <w:p w14:paraId="096876CC" w14:textId="77777777" w:rsidR="00CE2058" w:rsidRPr="00CE2058" w:rsidRDefault="00CE2058" w:rsidP="00263A8D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63A8D">
              <w:rPr>
                <w:rFonts w:ascii="Arial" w:hAnsi="Arial" w:cs="Arial"/>
                <w:sz w:val="18"/>
                <w:szCs w:val="18"/>
              </w:rPr>
              <w:t>14150000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486" w:type="dxa"/>
            <w:gridSpan w:val="2"/>
            <w:shd w:val="clear" w:color="auto" w:fill="D9D9D9" w:themeFill="background1" w:themeFillShade="D9"/>
          </w:tcPr>
          <w:p w14:paraId="07A22623" w14:textId="77777777" w:rsidR="00CE2058" w:rsidRPr="00924666" w:rsidRDefault="00CE2058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24666">
              <w:rPr>
                <w:rFonts w:ascii="Arial" w:hAnsi="Arial" w:cs="Arial"/>
                <w:b/>
                <w:sz w:val="18"/>
                <w:szCs w:val="18"/>
              </w:rPr>
              <w:t>Angebots-Nr.</w:t>
            </w:r>
          </w:p>
        </w:tc>
        <w:tc>
          <w:tcPr>
            <w:tcW w:w="3171" w:type="dxa"/>
            <w:gridSpan w:val="2"/>
            <w:tcBorders>
              <w:right w:val="single" w:sz="4" w:space="0" w:color="auto"/>
            </w:tcBorders>
          </w:tcPr>
          <w:p w14:paraId="729DBEC4" w14:textId="77777777" w:rsidR="00CE2058" w:rsidRPr="00CE2058" w:rsidRDefault="00CE2058" w:rsidP="00263A8D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63A8D">
              <w:rPr>
                <w:rFonts w:ascii="Arial" w:hAnsi="Arial" w:cs="Arial"/>
                <w:sz w:val="18"/>
                <w:szCs w:val="18"/>
              </w:rPr>
              <w:t> </w:t>
            </w:r>
            <w:r w:rsidR="00263A8D">
              <w:rPr>
                <w:rFonts w:ascii="Arial" w:hAnsi="Arial" w:cs="Arial"/>
                <w:sz w:val="18"/>
                <w:szCs w:val="18"/>
              </w:rPr>
              <w:t> </w:t>
            </w:r>
            <w:r w:rsidR="00263A8D">
              <w:rPr>
                <w:rFonts w:ascii="Arial" w:hAnsi="Arial" w:cs="Arial"/>
                <w:sz w:val="18"/>
                <w:szCs w:val="18"/>
              </w:rPr>
              <w:t> </w:t>
            </w:r>
            <w:r w:rsidR="00263A8D">
              <w:rPr>
                <w:rFonts w:ascii="Arial" w:hAnsi="Arial" w:cs="Arial"/>
                <w:sz w:val="18"/>
                <w:szCs w:val="18"/>
              </w:rPr>
              <w:t> </w:t>
            </w:r>
            <w:r w:rsidR="00263A8D">
              <w:rPr>
                <w:rFonts w:ascii="Arial" w:hAnsi="Arial" w:cs="Arial"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B48D7" w14:paraId="52685BBB" w14:textId="77777777" w:rsidTr="002426B1">
        <w:tc>
          <w:tcPr>
            <w:tcW w:w="254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E9C47F" w14:textId="77777777" w:rsidR="00AB48D7" w:rsidRPr="00924666" w:rsidRDefault="00AB48D7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Datum: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</w:tcPr>
          <w:p w14:paraId="47243093" w14:textId="77777777" w:rsidR="00AB48D7" w:rsidRPr="00CE2058" w:rsidRDefault="00AB48D7" w:rsidP="00263A8D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63A8D">
              <w:rPr>
                <w:rFonts w:ascii="Arial" w:hAnsi="Arial" w:cs="Arial"/>
                <w:sz w:val="18"/>
                <w:szCs w:val="18"/>
              </w:rPr>
              <w:t>23.06.2022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A3B9F" w14:paraId="1D851E33" w14:textId="77777777" w:rsidTr="002426B1">
        <w:tc>
          <w:tcPr>
            <w:tcW w:w="254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893F718" w14:textId="77777777" w:rsidR="001A3B9F" w:rsidRPr="00924666" w:rsidRDefault="009E3C8F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24666">
              <w:rPr>
                <w:rFonts w:ascii="Arial" w:hAnsi="Arial" w:cs="Arial"/>
                <w:b/>
                <w:sz w:val="18"/>
                <w:szCs w:val="18"/>
              </w:rPr>
              <w:t>Kunde: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</w:tcPr>
          <w:p w14:paraId="2F7B053F" w14:textId="77777777" w:rsidR="001A3B9F" w:rsidRDefault="009E3C8F" w:rsidP="00263A8D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63A8D">
              <w:rPr>
                <w:rFonts w:ascii="Arial" w:hAnsi="Arial" w:cs="Arial"/>
                <w:sz w:val="18"/>
                <w:szCs w:val="18"/>
              </w:rPr>
              <w:t>Seitz Heimtiernahrung GmbH &amp; Co.KG, Langwedel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A3B9F" w14:paraId="66946CEC" w14:textId="77777777" w:rsidTr="002426B1">
        <w:tc>
          <w:tcPr>
            <w:tcW w:w="254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6E45BFA" w14:textId="77777777" w:rsidR="001A3B9F" w:rsidRPr="00924666" w:rsidRDefault="009E3C8F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24666">
              <w:rPr>
                <w:rFonts w:ascii="Arial" w:hAnsi="Arial" w:cs="Arial"/>
                <w:b/>
                <w:sz w:val="18"/>
                <w:szCs w:val="18"/>
              </w:rPr>
              <w:t>Ort: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</w:tcPr>
          <w:p w14:paraId="51A94A4E" w14:textId="77777777" w:rsidR="001A3B9F" w:rsidRDefault="009E3C8F" w:rsidP="00263A8D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63A8D">
              <w:rPr>
                <w:rFonts w:ascii="Arial" w:hAnsi="Arial" w:cs="Arial"/>
                <w:sz w:val="18"/>
                <w:szCs w:val="18"/>
              </w:rPr>
              <w:t>Roggenkamp 5, 27299 Langwedel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A3B9F" w14:paraId="31A8A282" w14:textId="77777777" w:rsidTr="002426B1">
        <w:tc>
          <w:tcPr>
            <w:tcW w:w="254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7238AB9" w14:textId="77777777" w:rsidR="001A3B9F" w:rsidRPr="00924666" w:rsidRDefault="009E3C8F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24666">
              <w:rPr>
                <w:rFonts w:ascii="Arial" w:hAnsi="Arial" w:cs="Arial"/>
                <w:b/>
                <w:sz w:val="18"/>
                <w:szCs w:val="18"/>
              </w:rPr>
              <w:t>Werk: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</w:tcPr>
          <w:p w14:paraId="598DD81C" w14:textId="77777777" w:rsidR="001A3B9F" w:rsidRDefault="009E3C8F" w:rsidP="00E8675B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8675B">
              <w:rPr>
                <w:rFonts w:ascii="Arial" w:hAnsi="Arial" w:cs="Arial"/>
                <w:sz w:val="18"/>
                <w:szCs w:val="18"/>
              </w:rPr>
              <w:t> </w:t>
            </w:r>
            <w:r w:rsidR="00E8675B">
              <w:rPr>
                <w:rFonts w:ascii="Arial" w:hAnsi="Arial" w:cs="Arial"/>
                <w:sz w:val="18"/>
                <w:szCs w:val="18"/>
              </w:rPr>
              <w:t> </w:t>
            </w:r>
            <w:r w:rsidR="00E8675B">
              <w:rPr>
                <w:rFonts w:ascii="Arial" w:hAnsi="Arial" w:cs="Arial"/>
                <w:sz w:val="18"/>
                <w:szCs w:val="18"/>
              </w:rPr>
              <w:t> </w:t>
            </w:r>
            <w:r w:rsidR="00E8675B">
              <w:rPr>
                <w:rFonts w:ascii="Arial" w:hAnsi="Arial" w:cs="Arial"/>
                <w:sz w:val="18"/>
                <w:szCs w:val="18"/>
              </w:rPr>
              <w:t> </w:t>
            </w:r>
            <w:r w:rsidR="00E8675B">
              <w:rPr>
                <w:rFonts w:ascii="Arial" w:hAnsi="Arial" w:cs="Arial"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A3B9F" w14:paraId="2666AA30" w14:textId="77777777" w:rsidTr="002426B1">
        <w:tc>
          <w:tcPr>
            <w:tcW w:w="2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D6F2421" w14:textId="77777777" w:rsidR="001A3B9F" w:rsidRPr="00924666" w:rsidRDefault="009E3C8F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24666">
              <w:rPr>
                <w:rFonts w:ascii="Arial" w:hAnsi="Arial" w:cs="Arial"/>
                <w:b/>
                <w:sz w:val="18"/>
                <w:szCs w:val="18"/>
              </w:rPr>
              <w:t>Anlage</w:t>
            </w:r>
          </w:p>
        </w:tc>
        <w:tc>
          <w:tcPr>
            <w:tcW w:w="8209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1BC9C3BB" w14:textId="77777777" w:rsidR="009E3C8F" w:rsidRDefault="009E3C8F" w:rsidP="00A8314C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8314C">
              <w:rPr>
                <w:rFonts w:ascii="Arial" w:hAnsi="Arial" w:cs="Arial"/>
                <w:sz w:val="18"/>
                <w:szCs w:val="18"/>
              </w:rPr>
              <w:t>R744 transkritische Booster-Verbundkälteanlage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E3C8F" w14:paraId="2EEEBEB4" w14:textId="77777777" w:rsidTr="002426B1">
        <w:tc>
          <w:tcPr>
            <w:tcW w:w="10756" w:type="dxa"/>
            <w:gridSpan w:val="6"/>
            <w:tcBorders>
              <w:left w:val="nil"/>
              <w:right w:val="nil"/>
            </w:tcBorders>
          </w:tcPr>
          <w:p w14:paraId="4B9BB154" w14:textId="77777777" w:rsidR="009E3C8F" w:rsidRPr="00924666" w:rsidRDefault="009E3C8F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22497" w:rsidRPr="00CE2058" w14:paraId="097ACA92" w14:textId="77777777" w:rsidTr="002426B1">
        <w:tc>
          <w:tcPr>
            <w:tcW w:w="254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816DB68" w14:textId="77777777" w:rsidR="009E3C8F" w:rsidRPr="00924666" w:rsidRDefault="009E3C8F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24666">
              <w:rPr>
                <w:rFonts w:ascii="Arial" w:hAnsi="Arial" w:cs="Arial"/>
                <w:b/>
                <w:sz w:val="18"/>
                <w:szCs w:val="18"/>
              </w:rPr>
              <w:t>Projektabwickler intern:</w:t>
            </w:r>
          </w:p>
        </w:tc>
        <w:tc>
          <w:tcPr>
            <w:tcW w:w="2552" w:type="dxa"/>
          </w:tcPr>
          <w:p w14:paraId="3FEBDA5B" w14:textId="77777777" w:rsidR="009E3C8F" w:rsidRPr="00CE2058" w:rsidRDefault="009E3C8F" w:rsidP="00263A8D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63A8D">
              <w:rPr>
                <w:rFonts w:ascii="Arial" w:hAnsi="Arial" w:cs="Arial"/>
                <w:sz w:val="18"/>
                <w:szCs w:val="18"/>
              </w:rPr>
              <w:t>Jan Rickermann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486" w:type="dxa"/>
            <w:gridSpan w:val="2"/>
            <w:shd w:val="clear" w:color="auto" w:fill="D9D9D9" w:themeFill="background1" w:themeFillShade="D9"/>
          </w:tcPr>
          <w:p w14:paraId="5624AA07" w14:textId="77777777" w:rsidR="009E3C8F" w:rsidRPr="00924666" w:rsidRDefault="009E3C8F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24666">
              <w:rPr>
                <w:rFonts w:ascii="Arial" w:hAnsi="Arial" w:cs="Arial"/>
                <w:b/>
                <w:sz w:val="18"/>
                <w:szCs w:val="18"/>
              </w:rPr>
              <w:t>Ansprechpartner Kunde:</w:t>
            </w:r>
          </w:p>
        </w:tc>
        <w:tc>
          <w:tcPr>
            <w:tcW w:w="3171" w:type="dxa"/>
            <w:gridSpan w:val="2"/>
            <w:tcBorders>
              <w:right w:val="single" w:sz="4" w:space="0" w:color="auto"/>
            </w:tcBorders>
          </w:tcPr>
          <w:p w14:paraId="579BA7A2" w14:textId="77777777" w:rsidR="009E3C8F" w:rsidRPr="00CE2058" w:rsidRDefault="009E3C8F" w:rsidP="00263A8D">
            <w:pPr>
              <w:tabs>
                <w:tab w:val="center" w:pos="1305"/>
              </w:tabs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63A8D">
              <w:rPr>
                <w:rFonts w:ascii="Arial" w:hAnsi="Arial" w:cs="Arial"/>
                <w:sz w:val="18"/>
                <w:szCs w:val="18"/>
              </w:rPr>
              <w:t xml:space="preserve">Edward Rothammel 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35E95" w14:paraId="070E7A38" w14:textId="77777777" w:rsidTr="002426B1">
        <w:tc>
          <w:tcPr>
            <w:tcW w:w="2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6B9F8EA" w14:textId="77777777" w:rsidR="00135E95" w:rsidRDefault="00135E95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Kurztext Projekt:</w:t>
            </w:r>
          </w:p>
          <w:p w14:paraId="678EF37C" w14:textId="77777777" w:rsidR="00135E95" w:rsidRPr="00924666" w:rsidRDefault="00135E95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(oder Angebot)</w:t>
            </w:r>
          </w:p>
        </w:tc>
        <w:tc>
          <w:tcPr>
            <w:tcW w:w="8209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721FCB03" w14:textId="77777777" w:rsidR="00135E95" w:rsidRDefault="00135E95" w:rsidP="00E8675B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8314C" w:rsidRPr="00A8314C">
              <w:rPr>
                <w:rFonts w:ascii="Arial" w:hAnsi="Arial" w:cs="Arial"/>
                <w:sz w:val="18"/>
                <w:szCs w:val="18"/>
              </w:rPr>
              <w:t>Neubau Kühl-/TK-Lager und Schleuse</w:t>
            </w:r>
            <w:r w:rsidR="00A8314C">
              <w:rPr>
                <w:rFonts w:ascii="Arial" w:hAnsi="Arial" w:cs="Arial"/>
                <w:sz w:val="18"/>
                <w:szCs w:val="18"/>
              </w:rPr>
              <w:t xml:space="preserve"> mit R744 transkristische Booster-Verbundanlage.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8BC32AB" w14:textId="77777777" w:rsidR="00135E95" w:rsidRDefault="00135E95" w:rsidP="00E76CEA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8314C">
              <w:rPr>
                <w:rFonts w:ascii="Arial" w:hAnsi="Arial" w:cs="Arial"/>
                <w:noProof/>
                <w:sz w:val="18"/>
                <w:szCs w:val="18"/>
              </w:rPr>
              <w:t>Angebotsnr.: 1415003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76F09845" w14:textId="77777777" w:rsidR="00135E95" w:rsidRDefault="00135E95" w:rsidP="00E76CEA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35E95" w14:paraId="523F7F84" w14:textId="77777777" w:rsidTr="002426B1">
        <w:tc>
          <w:tcPr>
            <w:tcW w:w="10756" w:type="dxa"/>
            <w:gridSpan w:val="6"/>
            <w:tcBorders>
              <w:left w:val="nil"/>
              <w:right w:val="nil"/>
            </w:tcBorders>
          </w:tcPr>
          <w:p w14:paraId="5173603A" w14:textId="77777777" w:rsidR="00135E95" w:rsidRDefault="00135E95" w:rsidP="00E76CEA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5E95" w14:paraId="11F581EA" w14:textId="77777777" w:rsidTr="002426B1">
        <w:tc>
          <w:tcPr>
            <w:tcW w:w="254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90BBAC0" w14:textId="77777777" w:rsidR="00135E95" w:rsidRPr="00135E95" w:rsidRDefault="00135E95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35E95">
              <w:rPr>
                <w:rFonts w:ascii="Arial" w:hAnsi="Arial" w:cs="Arial"/>
                <w:b/>
                <w:sz w:val="18"/>
                <w:szCs w:val="18"/>
              </w:rPr>
              <w:t>Termine: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0842C0" w14:textId="77777777" w:rsidR="00135E95" w:rsidRDefault="00135E95" w:rsidP="00E76CEA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5E95" w14:paraId="2CABABC6" w14:textId="77777777" w:rsidTr="002426B1">
        <w:tc>
          <w:tcPr>
            <w:tcW w:w="254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285B066" w14:textId="77777777" w:rsidR="00135E95" w:rsidRPr="00135E95" w:rsidRDefault="00135E95" w:rsidP="00135E95">
            <w:pPr>
              <w:spacing w:before="80" w:after="8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Lieferung Funktionsbeschreibung</w:t>
            </w:r>
            <w:r w:rsidRPr="00135E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</w:tcPr>
          <w:p w14:paraId="2DCD00FD" w14:textId="77777777" w:rsidR="00135E95" w:rsidRDefault="00135E95" w:rsidP="00135E95">
            <w:pPr>
              <w:spacing w:before="240" w:after="8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95EB2">
              <w:rPr>
                <w:rFonts w:ascii="Arial" w:hAnsi="Arial" w:cs="Arial"/>
                <w:sz w:val="18"/>
                <w:szCs w:val="18"/>
              </w:rPr>
              <w:t> </w:t>
            </w:r>
            <w:r w:rsidR="00D95EB2">
              <w:rPr>
                <w:rFonts w:ascii="Arial" w:hAnsi="Arial" w:cs="Arial"/>
                <w:sz w:val="18"/>
                <w:szCs w:val="18"/>
              </w:rPr>
              <w:t> </w:t>
            </w:r>
            <w:r w:rsidR="00D95EB2">
              <w:rPr>
                <w:rFonts w:ascii="Arial" w:hAnsi="Arial" w:cs="Arial"/>
                <w:sz w:val="18"/>
                <w:szCs w:val="18"/>
              </w:rPr>
              <w:t> </w:t>
            </w:r>
            <w:r w:rsidR="00D95EB2">
              <w:rPr>
                <w:rFonts w:ascii="Arial" w:hAnsi="Arial" w:cs="Arial"/>
                <w:sz w:val="18"/>
                <w:szCs w:val="18"/>
              </w:rPr>
              <w:t> </w:t>
            </w:r>
            <w:r w:rsidR="00D95EB2">
              <w:rPr>
                <w:rFonts w:ascii="Arial" w:hAnsi="Arial" w:cs="Arial"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35E95" w14:paraId="1E51CD78" w14:textId="77777777" w:rsidTr="002426B1">
        <w:tc>
          <w:tcPr>
            <w:tcW w:w="254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0E997CE" w14:textId="77777777" w:rsidR="00135E95" w:rsidRPr="00135E95" w:rsidRDefault="00135E95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35E95">
              <w:rPr>
                <w:rFonts w:ascii="Arial" w:hAnsi="Arial" w:cs="Arial"/>
                <w:b/>
                <w:sz w:val="18"/>
                <w:szCs w:val="18"/>
              </w:rPr>
              <w:t>Lieferung Leitungsliste: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</w:tcPr>
          <w:p w14:paraId="2C71A19D" w14:textId="77777777" w:rsidR="00135E95" w:rsidRDefault="00135E95" w:rsidP="00E76CEA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35E95" w14:paraId="7074F491" w14:textId="77777777" w:rsidTr="002426B1">
        <w:tc>
          <w:tcPr>
            <w:tcW w:w="254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44285F" w14:textId="77777777" w:rsidR="00135E95" w:rsidRPr="00135E95" w:rsidRDefault="00135E95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35E95">
              <w:rPr>
                <w:rFonts w:ascii="Arial" w:hAnsi="Arial" w:cs="Arial"/>
                <w:b/>
                <w:sz w:val="18"/>
                <w:szCs w:val="18"/>
              </w:rPr>
              <w:t>Aufstellung Schaltanlage: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</w:tcPr>
          <w:p w14:paraId="28CD8BB2" w14:textId="35A4C81C" w:rsidR="00135E95" w:rsidRDefault="00135E95" w:rsidP="00DE02B3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E02B3">
              <w:rPr>
                <w:rFonts w:ascii="Arial" w:hAnsi="Arial" w:cs="Arial"/>
                <w:noProof/>
                <w:sz w:val="18"/>
                <w:szCs w:val="18"/>
              </w:rPr>
              <w:t>Schaltschrank ist schon vor Ort und aufgestellt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35E95" w14:paraId="20B7514C" w14:textId="77777777" w:rsidTr="002426B1">
        <w:tc>
          <w:tcPr>
            <w:tcW w:w="2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1D754C3" w14:textId="77777777" w:rsidR="00135E95" w:rsidRPr="00135E95" w:rsidRDefault="00E76CEA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Start elektrische</w:t>
            </w:r>
            <w:r w:rsidR="00135E95" w:rsidRPr="00135E95">
              <w:rPr>
                <w:rFonts w:ascii="Arial" w:hAnsi="Arial" w:cs="Arial"/>
                <w:b/>
                <w:sz w:val="18"/>
                <w:szCs w:val="18"/>
              </w:rPr>
              <w:t xml:space="preserve"> IBN:</w:t>
            </w:r>
          </w:p>
        </w:tc>
        <w:tc>
          <w:tcPr>
            <w:tcW w:w="8209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4CDBA0DE" w14:textId="7412DFFE" w:rsidR="00135E95" w:rsidRDefault="00135E95" w:rsidP="00DE02B3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E02B3">
              <w:rPr>
                <w:rFonts w:ascii="Arial" w:hAnsi="Arial" w:cs="Arial"/>
                <w:sz w:val="18"/>
                <w:szCs w:val="18"/>
              </w:rPr>
              <w:t>Anfang Dezember 2022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35E95" w14:paraId="7E23B892" w14:textId="77777777" w:rsidTr="002426B1">
        <w:tc>
          <w:tcPr>
            <w:tcW w:w="10756" w:type="dxa"/>
            <w:gridSpan w:val="6"/>
            <w:tcBorders>
              <w:left w:val="nil"/>
              <w:right w:val="nil"/>
            </w:tcBorders>
          </w:tcPr>
          <w:p w14:paraId="33B6929F" w14:textId="77777777" w:rsidR="00135E95" w:rsidRDefault="00135E95" w:rsidP="00E76CEA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2497" w14:paraId="6B21141D" w14:textId="77777777" w:rsidTr="002426B1">
        <w:tc>
          <w:tcPr>
            <w:tcW w:w="254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6CBEF0" w14:textId="77777777" w:rsidR="00822497" w:rsidRPr="00135E95" w:rsidRDefault="00822497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Zeichnungen: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5E5C771" w14:textId="77777777" w:rsidR="00822497" w:rsidRDefault="00822497" w:rsidP="00E76CEA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2497" w14:paraId="64308F9B" w14:textId="77777777" w:rsidTr="002426B1">
        <w:tc>
          <w:tcPr>
            <w:tcW w:w="254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F0D831C" w14:textId="77777777" w:rsidR="00822497" w:rsidRPr="00135E95" w:rsidRDefault="00822497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RI-Schema Kälte: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</w:tcPr>
          <w:p w14:paraId="746BBCA2" w14:textId="2933CDCD" w:rsidR="00822497" w:rsidRDefault="00822497" w:rsidP="00802F54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02F54">
              <w:rPr>
                <w:rFonts w:ascii="Arial" w:hAnsi="Arial" w:cs="Arial"/>
                <w:sz w:val="18"/>
                <w:szCs w:val="18"/>
              </w:rPr>
              <w:t>KR15949/100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22497" w14:paraId="711D0B6F" w14:textId="77777777" w:rsidTr="002426B1">
        <w:tc>
          <w:tcPr>
            <w:tcW w:w="254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60217C8" w14:textId="77777777" w:rsidR="00822497" w:rsidRPr="00135E95" w:rsidRDefault="00822497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RI-Schema Verbraucher: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</w:tcPr>
          <w:p w14:paraId="095731C5" w14:textId="77777777" w:rsidR="00822497" w:rsidRDefault="00822497" w:rsidP="00A8314C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8314C">
              <w:rPr>
                <w:rFonts w:ascii="Arial" w:hAnsi="Arial" w:cs="Arial"/>
                <w:noProof/>
                <w:sz w:val="18"/>
                <w:szCs w:val="18"/>
              </w:rPr>
              <w:t>KR15697/100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22497" w14:paraId="25044029" w14:textId="77777777" w:rsidTr="002426B1">
        <w:tc>
          <w:tcPr>
            <w:tcW w:w="254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24C9C5C" w14:textId="77777777" w:rsidR="00822497" w:rsidRPr="00135E95" w:rsidRDefault="00822497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RI-Schema Sonstige: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</w:tcPr>
          <w:p w14:paraId="501732CA" w14:textId="77777777" w:rsidR="00822497" w:rsidRDefault="00822497" w:rsidP="00A8314C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8314C">
              <w:rPr>
                <w:rFonts w:ascii="Arial" w:hAnsi="Arial" w:cs="Arial"/>
                <w:noProof/>
                <w:sz w:val="18"/>
                <w:szCs w:val="18"/>
              </w:rPr>
              <w:t>KR15767/200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22497" w14:paraId="1DD1459D" w14:textId="77777777" w:rsidTr="002426B1">
        <w:tc>
          <w:tcPr>
            <w:tcW w:w="254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F1E2808" w14:textId="77777777" w:rsidR="00822497" w:rsidRPr="00135E95" w:rsidRDefault="00822497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RI-Schema vom Kunden</w:t>
            </w:r>
            <w:r w:rsidRPr="00135E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</w:tcPr>
          <w:p w14:paraId="32F28B28" w14:textId="77777777" w:rsidR="00822497" w:rsidRDefault="00822497" w:rsidP="00E76CEA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658B4" w14:paraId="612CE866" w14:textId="77777777" w:rsidTr="002426B1">
        <w:tc>
          <w:tcPr>
            <w:tcW w:w="2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06867D7" w14:textId="77777777" w:rsidR="008658B4" w:rsidRDefault="008658B4" w:rsidP="00E76CE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Mit PLT-Stellen:</w:t>
            </w:r>
          </w:p>
        </w:tc>
        <w:tc>
          <w:tcPr>
            <w:tcW w:w="8209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40644160" w14:textId="77777777" w:rsidR="008658B4" w:rsidRPr="00CE2058" w:rsidRDefault="008658B4" w:rsidP="00E76CEA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6572B4">
              <w:rPr>
                <w:rFonts w:ascii="Arial" w:hAnsi="Arial" w:cs="Arial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572B4">
              <w:rPr>
                <w:rFonts w:ascii="Arial" w:hAnsi="Arial" w:cs="Arial"/>
              </w:rPr>
              <w:instrText xml:space="preserve"> FORMCHECKBOX </w:instrText>
            </w:r>
            <w:r w:rsidR="008205DB">
              <w:rPr>
                <w:rFonts w:ascii="Arial" w:hAnsi="Arial" w:cs="Arial"/>
              </w:rPr>
            </w:r>
            <w:r w:rsidR="008205DB">
              <w:rPr>
                <w:rFonts w:ascii="Arial" w:hAnsi="Arial" w:cs="Arial"/>
              </w:rPr>
              <w:fldChar w:fldCharType="separate"/>
            </w:r>
            <w:r w:rsidRPr="006572B4">
              <w:rPr>
                <w:rFonts w:ascii="Arial" w:hAnsi="Arial" w:cs="Arial"/>
              </w:rPr>
              <w:fldChar w:fldCharType="end"/>
            </w:r>
          </w:p>
        </w:tc>
      </w:tr>
      <w:tr w:rsidR="00822497" w14:paraId="3161924C" w14:textId="77777777" w:rsidTr="002426B1">
        <w:tc>
          <w:tcPr>
            <w:tcW w:w="10756" w:type="dxa"/>
            <w:gridSpan w:val="6"/>
            <w:tcBorders>
              <w:left w:val="nil"/>
              <w:bottom w:val="nil"/>
              <w:right w:val="nil"/>
            </w:tcBorders>
          </w:tcPr>
          <w:p w14:paraId="12DC8832" w14:textId="77777777" w:rsidR="00822497" w:rsidRDefault="00822497" w:rsidP="00AB48D7">
            <w:pPr>
              <w:spacing w:before="240" w:after="2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3C28" w14:paraId="1C12A7EF" w14:textId="77777777" w:rsidTr="002426B1">
        <w:trPr>
          <w:gridAfter w:val="1"/>
          <w:wAfter w:w="11" w:type="dxa"/>
        </w:trPr>
        <w:tc>
          <w:tcPr>
            <w:tcW w:w="5512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73646ED" w14:textId="77777777" w:rsidR="00763C28" w:rsidRPr="00135E95" w:rsidRDefault="00763C28" w:rsidP="00941C56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Anlagenerweiterung</w:t>
            </w:r>
          </w:p>
        </w:tc>
        <w:tc>
          <w:tcPr>
            <w:tcW w:w="523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BB95B" w14:textId="77777777" w:rsidR="00866349" w:rsidRDefault="00763C28" w:rsidP="00866349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6572B4">
              <w:rPr>
                <w:rFonts w:ascii="Arial" w:hAnsi="Arial" w:cs="Arial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572B4">
              <w:rPr>
                <w:rFonts w:ascii="Arial" w:hAnsi="Arial" w:cs="Arial"/>
              </w:rPr>
              <w:instrText xml:space="preserve"> FORMCHECKBOX </w:instrText>
            </w:r>
            <w:r w:rsidR="008205DB">
              <w:rPr>
                <w:rFonts w:ascii="Arial" w:hAnsi="Arial" w:cs="Arial"/>
              </w:rPr>
            </w:r>
            <w:r w:rsidR="008205DB">
              <w:rPr>
                <w:rFonts w:ascii="Arial" w:hAnsi="Arial" w:cs="Arial"/>
              </w:rPr>
              <w:fldChar w:fldCharType="separate"/>
            </w:r>
            <w:r w:rsidRPr="006572B4">
              <w:rPr>
                <w:rFonts w:ascii="Arial" w:hAnsi="Arial" w:cs="Arial"/>
              </w:rPr>
              <w:fldChar w:fldCharType="end"/>
            </w:r>
          </w:p>
        </w:tc>
      </w:tr>
      <w:tr w:rsidR="00763C28" w14:paraId="3639E880" w14:textId="77777777" w:rsidTr="002426B1">
        <w:trPr>
          <w:gridAfter w:val="1"/>
          <w:wAfter w:w="11" w:type="dxa"/>
        </w:trPr>
        <w:tc>
          <w:tcPr>
            <w:tcW w:w="5512" w:type="dxa"/>
            <w:gridSpan w:val="3"/>
            <w:tcBorders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12C1476E" w14:textId="77777777" w:rsidR="00763C28" w:rsidRDefault="00763C28" w:rsidP="00941C56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Parallelabwicklung mit anderen Projekten:</w:t>
            </w:r>
          </w:p>
          <w:p w14:paraId="1BDE0501" w14:textId="77777777" w:rsidR="00A21665" w:rsidRPr="00A21665" w:rsidRDefault="00A21665" w:rsidP="00A21665">
            <w:pPr>
              <w:pStyle w:val="Listenabsatz"/>
              <w:numPr>
                <w:ilvl w:val="0"/>
                <w:numId w:val="4"/>
              </w:num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21665">
              <w:rPr>
                <w:rFonts w:ascii="Arial" w:hAnsi="Arial" w:cs="Arial"/>
                <w:b/>
                <w:sz w:val="18"/>
                <w:szCs w:val="18"/>
              </w:rPr>
              <w:t>Wenn ja, welche und Termin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2F72BA20" w14:textId="77777777" w:rsidR="00A21665" w:rsidRPr="00135E95" w:rsidRDefault="00A21665" w:rsidP="00941C56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3" w:type="dxa"/>
            <w:gridSpan w:val="2"/>
            <w:tcBorders>
              <w:bottom w:val="nil"/>
              <w:right w:val="single" w:sz="4" w:space="0" w:color="auto"/>
            </w:tcBorders>
          </w:tcPr>
          <w:p w14:paraId="5F5B3165" w14:textId="77777777" w:rsidR="00763C28" w:rsidRDefault="00763C28" w:rsidP="00941C56">
            <w:pPr>
              <w:spacing w:before="120" w:after="120" w:line="240" w:lineRule="auto"/>
              <w:rPr>
                <w:rFonts w:ascii="Arial" w:hAnsi="Arial" w:cs="Arial"/>
              </w:rPr>
            </w:pPr>
            <w:r w:rsidRPr="006572B4">
              <w:rPr>
                <w:rFonts w:ascii="Arial" w:hAnsi="Arial" w:cs="Arial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572B4">
              <w:rPr>
                <w:rFonts w:ascii="Arial" w:hAnsi="Arial" w:cs="Arial"/>
              </w:rPr>
              <w:instrText xml:space="preserve"> FORMCHECKBOX </w:instrText>
            </w:r>
            <w:r w:rsidR="008205DB">
              <w:rPr>
                <w:rFonts w:ascii="Arial" w:hAnsi="Arial" w:cs="Arial"/>
              </w:rPr>
            </w:r>
            <w:r w:rsidR="008205DB">
              <w:rPr>
                <w:rFonts w:ascii="Arial" w:hAnsi="Arial" w:cs="Arial"/>
              </w:rPr>
              <w:fldChar w:fldCharType="separate"/>
            </w:r>
            <w:r w:rsidRPr="006572B4">
              <w:rPr>
                <w:rFonts w:ascii="Arial" w:hAnsi="Arial" w:cs="Arial"/>
              </w:rPr>
              <w:fldChar w:fldCharType="end"/>
            </w:r>
          </w:p>
          <w:p w14:paraId="4882CC61" w14:textId="77777777" w:rsidR="00A21665" w:rsidRDefault="00A21665" w:rsidP="00941C56">
            <w:pPr>
              <w:spacing w:before="120" w:after="120" w:line="240" w:lineRule="auto"/>
              <w:rPr>
                <w:rFonts w:ascii="Arial" w:hAnsi="Arial" w:cs="Arial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5CE7732A" w14:textId="77777777" w:rsidR="00866349" w:rsidRDefault="00A21665" w:rsidP="00866349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63C28" w14:paraId="4C0E565B" w14:textId="77777777" w:rsidTr="002426B1">
        <w:trPr>
          <w:gridAfter w:val="1"/>
          <w:wAfter w:w="11" w:type="dxa"/>
        </w:trPr>
        <w:tc>
          <w:tcPr>
            <w:tcW w:w="5512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9952F6" w14:textId="77777777" w:rsidR="00763C28" w:rsidRPr="00135E95" w:rsidRDefault="00763C28" w:rsidP="00941C56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Kälteanlage </w:t>
            </w:r>
            <w:r w:rsidRPr="00763C28">
              <w:rPr>
                <w:rFonts w:ascii="Arial" w:hAnsi="Arial" w:cs="Arial"/>
                <w:b/>
                <w:sz w:val="18"/>
                <w:szCs w:val="18"/>
                <w:u w:val="single"/>
              </w:rPr>
              <w:t>nicht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Bestand Kreutzträger:</w:t>
            </w: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</w:tcPr>
          <w:p w14:paraId="231086C1" w14:textId="77777777" w:rsidR="00763C28" w:rsidRDefault="00763C28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6572B4">
              <w:rPr>
                <w:rFonts w:ascii="Arial" w:hAnsi="Arial" w:cs="Arial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2B4">
              <w:rPr>
                <w:rFonts w:ascii="Arial" w:hAnsi="Arial" w:cs="Arial"/>
              </w:rPr>
              <w:instrText xml:space="preserve"> FORMCHECKBOX </w:instrText>
            </w:r>
            <w:r w:rsidR="008205DB">
              <w:rPr>
                <w:rFonts w:ascii="Arial" w:hAnsi="Arial" w:cs="Arial"/>
              </w:rPr>
            </w:r>
            <w:r w:rsidR="008205DB">
              <w:rPr>
                <w:rFonts w:ascii="Arial" w:hAnsi="Arial" w:cs="Arial"/>
              </w:rPr>
              <w:fldChar w:fldCharType="separate"/>
            </w:r>
            <w:r w:rsidRPr="006572B4">
              <w:rPr>
                <w:rFonts w:ascii="Arial" w:hAnsi="Arial" w:cs="Arial"/>
              </w:rPr>
              <w:fldChar w:fldCharType="end"/>
            </w:r>
          </w:p>
        </w:tc>
      </w:tr>
      <w:tr w:rsidR="00763C28" w14:paraId="08685F47" w14:textId="77777777" w:rsidTr="002426B1">
        <w:trPr>
          <w:gridAfter w:val="1"/>
          <w:wAfter w:w="11" w:type="dxa"/>
        </w:trPr>
        <w:tc>
          <w:tcPr>
            <w:tcW w:w="5512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D13BC65" w14:textId="77777777" w:rsidR="00763C28" w:rsidRPr="00135E95" w:rsidRDefault="00763C28" w:rsidP="00941C56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Schaltanlage </w:t>
            </w:r>
            <w:r w:rsidRPr="00763C28">
              <w:rPr>
                <w:rFonts w:ascii="Arial" w:hAnsi="Arial" w:cs="Arial"/>
                <w:b/>
                <w:sz w:val="18"/>
                <w:szCs w:val="18"/>
                <w:u w:val="single"/>
              </w:rPr>
              <w:t>nicht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Bestand Kreutzträger:</w:t>
            </w: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</w:tcPr>
          <w:p w14:paraId="592F58A4" w14:textId="77777777" w:rsidR="00763C28" w:rsidRDefault="00763C28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6572B4">
              <w:rPr>
                <w:rFonts w:ascii="Arial" w:hAnsi="Arial" w:cs="Arial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2B4">
              <w:rPr>
                <w:rFonts w:ascii="Arial" w:hAnsi="Arial" w:cs="Arial"/>
              </w:rPr>
              <w:instrText xml:space="preserve"> FORMCHECKBOX </w:instrText>
            </w:r>
            <w:r w:rsidR="008205DB">
              <w:rPr>
                <w:rFonts w:ascii="Arial" w:hAnsi="Arial" w:cs="Arial"/>
              </w:rPr>
            </w:r>
            <w:r w:rsidR="008205DB">
              <w:rPr>
                <w:rFonts w:ascii="Arial" w:hAnsi="Arial" w:cs="Arial"/>
              </w:rPr>
              <w:fldChar w:fldCharType="separate"/>
            </w:r>
            <w:r w:rsidRPr="006572B4">
              <w:rPr>
                <w:rFonts w:ascii="Arial" w:hAnsi="Arial" w:cs="Arial"/>
              </w:rPr>
              <w:fldChar w:fldCharType="end"/>
            </w:r>
          </w:p>
        </w:tc>
      </w:tr>
      <w:tr w:rsidR="00763C28" w:rsidRPr="00CE2058" w14:paraId="34EA26D0" w14:textId="77777777" w:rsidTr="002426B1">
        <w:trPr>
          <w:gridAfter w:val="1"/>
          <w:wAfter w:w="11" w:type="dxa"/>
        </w:trPr>
        <w:tc>
          <w:tcPr>
            <w:tcW w:w="5512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71BD626" w14:textId="77777777" w:rsidR="00763C28" w:rsidRDefault="00763C28" w:rsidP="00941C56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Schnittstellen </w:t>
            </w:r>
            <w:r w:rsidRPr="00C63332">
              <w:rPr>
                <w:rFonts w:ascii="Arial" w:hAnsi="Arial" w:cs="Arial"/>
                <w:b/>
                <w:sz w:val="16"/>
                <w:szCs w:val="16"/>
              </w:rPr>
              <w:t xml:space="preserve">(z. B. </w:t>
            </w:r>
            <w:proofErr w:type="gramStart"/>
            <w:r w:rsidRPr="00C63332">
              <w:rPr>
                <w:rFonts w:ascii="Arial" w:hAnsi="Arial" w:cs="Arial"/>
                <w:b/>
                <w:sz w:val="16"/>
                <w:szCs w:val="16"/>
              </w:rPr>
              <w:t>PFK Froster</w:t>
            </w:r>
            <w:proofErr w:type="gramEnd"/>
            <w:r w:rsidRPr="00C63332">
              <w:rPr>
                <w:rFonts w:ascii="Arial" w:hAnsi="Arial" w:cs="Arial"/>
                <w:b/>
                <w:sz w:val="16"/>
                <w:szCs w:val="16"/>
              </w:rPr>
              <w:t xml:space="preserve"> oder GLT Software)</w:t>
            </w:r>
            <w:r w:rsidR="0008351A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71F341D9" w14:textId="77777777" w:rsidR="00763C28" w:rsidRPr="00763C28" w:rsidRDefault="00763C28" w:rsidP="00763C28">
            <w:pPr>
              <w:pStyle w:val="Listenabsatz"/>
              <w:numPr>
                <w:ilvl w:val="0"/>
                <w:numId w:val="3"/>
              </w:num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siehe Anhang</w:t>
            </w:r>
            <w:r w:rsidR="00C6333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523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C321E11" w14:textId="77777777" w:rsidR="00763C28" w:rsidRDefault="00763C28" w:rsidP="00941C56">
            <w:pPr>
              <w:spacing w:before="120" w:after="120" w:line="240" w:lineRule="auto"/>
              <w:rPr>
                <w:rFonts w:ascii="Arial" w:hAnsi="Arial" w:cs="Arial"/>
              </w:rPr>
            </w:pPr>
            <w:r w:rsidRPr="006572B4">
              <w:rPr>
                <w:rFonts w:ascii="Arial" w:hAnsi="Arial" w:cs="Arial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2B4">
              <w:rPr>
                <w:rFonts w:ascii="Arial" w:hAnsi="Arial" w:cs="Arial"/>
              </w:rPr>
              <w:instrText xml:space="preserve"> FORMCHECKBOX </w:instrText>
            </w:r>
            <w:r w:rsidR="008205DB">
              <w:rPr>
                <w:rFonts w:ascii="Arial" w:hAnsi="Arial" w:cs="Arial"/>
              </w:rPr>
            </w:r>
            <w:r w:rsidR="008205DB">
              <w:rPr>
                <w:rFonts w:ascii="Arial" w:hAnsi="Arial" w:cs="Arial"/>
              </w:rPr>
              <w:fldChar w:fldCharType="separate"/>
            </w:r>
            <w:r w:rsidRPr="006572B4">
              <w:rPr>
                <w:rFonts w:ascii="Arial" w:hAnsi="Arial" w:cs="Arial"/>
              </w:rPr>
              <w:fldChar w:fldCharType="end"/>
            </w:r>
          </w:p>
          <w:p w14:paraId="49B82BF2" w14:textId="77777777" w:rsidR="00763C28" w:rsidRDefault="00763C28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397ABE7A" w14:textId="77777777" w:rsidR="0008351A" w:rsidRPr="00CE2058" w:rsidRDefault="0008351A" w:rsidP="00075692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75692">
              <w:rPr>
                <w:rFonts w:ascii="Arial" w:hAnsi="Arial" w:cs="Arial"/>
                <w:sz w:val="18"/>
                <w:szCs w:val="18"/>
              </w:rPr>
              <w:t> </w:t>
            </w:r>
            <w:r w:rsidR="00075692">
              <w:rPr>
                <w:rFonts w:ascii="Arial" w:hAnsi="Arial" w:cs="Arial"/>
                <w:sz w:val="18"/>
                <w:szCs w:val="18"/>
              </w:rPr>
              <w:t> </w:t>
            </w:r>
            <w:r w:rsidR="00075692">
              <w:rPr>
                <w:rFonts w:ascii="Arial" w:hAnsi="Arial" w:cs="Arial"/>
                <w:sz w:val="18"/>
                <w:szCs w:val="18"/>
              </w:rPr>
              <w:t> </w:t>
            </w:r>
            <w:r w:rsidR="00075692">
              <w:rPr>
                <w:rFonts w:ascii="Arial" w:hAnsi="Arial" w:cs="Arial"/>
                <w:sz w:val="18"/>
                <w:szCs w:val="18"/>
              </w:rPr>
              <w:t> </w:t>
            </w:r>
            <w:r w:rsidR="00075692">
              <w:rPr>
                <w:rFonts w:ascii="Arial" w:hAnsi="Arial" w:cs="Arial"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08351A" w14:paraId="188D68C1" w14:textId="77777777" w:rsidTr="002426B1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11" w:type="dxa"/>
        </w:trPr>
        <w:tc>
          <w:tcPr>
            <w:tcW w:w="5512" w:type="dxa"/>
            <w:gridSpan w:val="3"/>
            <w:shd w:val="clear" w:color="auto" w:fill="D9D9D9" w:themeFill="background1" w:themeFillShade="D9"/>
          </w:tcPr>
          <w:p w14:paraId="15DFC0E6" w14:textId="77777777" w:rsidR="0008351A" w:rsidRPr="00135E95" w:rsidRDefault="0008351A" w:rsidP="00941C56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Visualisierung </w:t>
            </w:r>
            <w:r w:rsidRPr="00763C28">
              <w:rPr>
                <w:rFonts w:ascii="Arial" w:hAnsi="Arial" w:cs="Arial"/>
                <w:b/>
                <w:sz w:val="18"/>
                <w:szCs w:val="18"/>
                <w:u w:val="single"/>
              </w:rPr>
              <w:t>nicht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Bestand Kreutzträger:</w:t>
            </w:r>
          </w:p>
        </w:tc>
        <w:tc>
          <w:tcPr>
            <w:tcW w:w="5233" w:type="dxa"/>
            <w:gridSpan w:val="2"/>
          </w:tcPr>
          <w:p w14:paraId="43F7E809" w14:textId="77777777" w:rsidR="0008351A" w:rsidRDefault="0008351A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6572B4">
              <w:rPr>
                <w:rFonts w:ascii="Arial" w:hAnsi="Arial" w:cs="Arial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2B4">
              <w:rPr>
                <w:rFonts w:ascii="Arial" w:hAnsi="Arial" w:cs="Arial"/>
              </w:rPr>
              <w:instrText xml:space="preserve"> FORMCHECKBOX </w:instrText>
            </w:r>
            <w:r w:rsidR="008205DB">
              <w:rPr>
                <w:rFonts w:ascii="Arial" w:hAnsi="Arial" w:cs="Arial"/>
              </w:rPr>
            </w:r>
            <w:r w:rsidR="008205DB">
              <w:rPr>
                <w:rFonts w:ascii="Arial" w:hAnsi="Arial" w:cs="Arial"/>
              </w:rPr>
              <w:fldChar w:fldCharType="separate"/>
            </w:r>
            <w:r w:rsidRPr="006572B4">
              <w:rPr>
                <w:rFonts w:ascii="Arial" w:hAnsi="Arial" w:cs="Arial"/>
              </w:rPr>
              <w:fldChar w:fldCharType="end"/>
            </w:r>
          </w:p>
        </w:tc>
      </w:tr>
      <w:tr w:rsidR="0008351A" w14:paraId="7929C177" w14:textId="77777777" w:rsidTr="002426B1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11" w:type="dxa"/>
        </w:trPr>
        <w:tc>
          <w:tcPr>
            <w:tcW w:w="5512" w:type="dxa"/>
            <w:gridSpan w:val="3"/>
            <w:shd w:val="clear" w:color="auto" w:fill="D9D9D9" w:themeFill="background1" w:themeFillShade="D9"/>
          </w:tcPr>
          <w:p w14:paraId="03F87288" w14:textId="77777777" w:rsidR="0008351A" w:rsidRPr="00135E95" w:rsidRDefault="0008351A" w:rsidP="0008351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Visualisierung erweitern </w:t>
            </w:r>
            <w:r w:rsidRPr="00C63332">
              <w:rPr>
                <w:rFonts w:ascii="Arial" w:hAnsi="Arial" w:cs="Arial"/>
                <w:b/>
                <w:sz w:val="16"/>
                <w:szCs w:val="16"/>
              </w:rPr>
              <w:t>(Details siehe Lieferumfang)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5233" w:type="dxa"/>
            <w:gridSpan w:val="2"/>
          </w:tcPr>
          <w:p w14:paraId="6D4E8AA5" w14:textId="77777777" w:rsidR="0008351A" w:rsidRDefault="0008351A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6572B4">
              <w:rPr>
                <w:rFonts w:ascii="Arial" w:hAnsi="Arial" w:cs="Arial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2B4">
              <w:rPr>
                <w:rFonts w:ascii="Arial" w:hAnsi="Arial" w:cs="Arial"/>
              </w:rPr>
              <w:instrText xml:space="preserve"> FORMCHECKBOX </w:instrText>
            </w:r>
            <w:r w:rsidR="008205DB">
              <w:rPr>
                <w:rFonts w:ascii="Arial" w:hAnsi="Arial" w:cs="Arial"/>
              </w:rPr>
            </w:r>
            <w:r w:rsidR="008205DB">
              <w:rPr>
                <w:rFonts w:ascii="Arial" w:hAnsi="Arial" w:cs="Arial"/>
              </w:rPr>
              <w:fldChar w:fldCharType="separate"/>
            </w:r>
            <w:r w:rsidRPr="006572B4">
              <w:rPr>
                <w:rFonts w:ascii="Arial" w:hAnsi="Arial" w:cs="Arial"/>
              </w:rPr>
              <w:fldChar w:fldCharType="end"/>
            </w:r>
          </w:p>
        </w:tc>
      </w:tr>
      <w:tr w:rsidR="0008351A" w14:paraId="6EA431E6" w14:textId="77777777" w:rsidTr="002426B1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11" w:type="dxa"/>
        </w:trPr>
        <w:tc>
          <w:tcPr>
            <w:tcW w:w="5512" w:type="dxa"/>
            <w:gridSpan w:val="3"/>
            <w:shd w:val="clear" w:color="auto" w:fill="D9D9D9" w:themeFill="background1" w:themeFillShade="D9"/>
          </w:tcPr>
          <w:p w14:paraId="51EFF73A" w14:textId="77777777" w:rsidR="0008351A" w:rsidRDefault="00C63332" w:rsidP="0008351A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Rückbau </w:t>
            </w:r>
            <w:r w:rsidRPr="00C63332">
              <w:rPr>
                <w:rFonts w:ascii="Arial" w:hAnsi="Arial" w:cs="Arial"/>
                <w:b/>
                <w:sz w:val="16"/>
                <w:szCs w:val="16"/>
              </w:rPr>
              <w:t>(Kälte oder Elektro)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5233" w:type="dxa"/>
            <w:gridSpan w:val="2"/>
          </w:tcPr>
          <w:p w14:paraId="7DEC55CA" w14:textId="77777777" w:rsidR="0008351A" w:rsidRPr="006572B4" w:rsidRDefault="00C63332" w:rsidP="00941C56">
            <w:pPr>
              <w:spacing w:before="120" w:after="120" w:line="240" w:lineRule="auto"/>
              <w:rPr>
                <w:rFonts w:ascii="Arial" w:hAnsi="Arial" w:cs="Arial"/>
              </w:rPr>
            </w:pPr>
            <w:r w:rsidRPr="006572B4">
              <w:rPr>
                <w:rFonts w:ascii="Arial" w:hAnsi="Arial" w:cs="Arial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2B4">
              <w:rPr>
                <w:rFonts w:ascii="Arial" w:hAnsi="Arial" w:cs="Arial"/>
              </w:rPr>
              <w:instrText xml:space="preserve"> FORMCHECKBOX </w:instrText>
            </w:r>
            <w:r w:rsidR="008205DB">
              <w:rPr>
                <w:rFonts w:ascii="Arial" w:hAnsi="Arial" w:cs="Arial"/>
              </w:rPr>
            </w:r>
            <w:r w:rsidR="008205DB">
              <w:rPr>
                <w:rFonts w:ascii="Arial" w:hAnsi="Arial" w:cs="Arial"/>
              </w:rPr>
              <w:fldChar w:fldCharType="separate"/>
            </w:r>
            <w:r w:rsidRPr="006572B4">
              <w:rPr>
                <w:rFonts w:ascii="Arial" w:hAnsi="Arial" w:cs="Arial"/>
              </w:rPr>
              <w:fldChar w:fldCharType="end"/>
            </w:r>
          </w:p>
        </w:tc>
      </w:tr>
      <w:tr w:rsidR="00C63332" w14:paraId="61BC2ECC" w14:textId="77777777" w:rsidTr="002426B1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11" w:type="dxa"/>
        </w:trPr>
        <w:tc>
          <w:tcPr>
            <w:tcW w:w="5512" w:type="dxa"/>
            <w:gridSpan w:val="3"/>
            <w:shd w:val="clear" w:color="auto" w:fill="D9D9D9" w:themeFill="background1" w:themeFillShade="D9"/>
          </w:tcPr>
          <w:p w14:paraId="2C1B26CA" w14:textId="77777777" w:rsidR="00C63332" w:rsidRPr="00135E95" w:rsidRDefault="00C63332" w:rsidP="00941C56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Elektroinstallation bauseitig:</w:t>
            </w:r>
          </w:p>
        </w:tc>
        <w:tc>
          <w:tcPr>
            <w:tcW w:w="5233" w:type="dxa"/>
            <w:gridSpan w:val="2"/>
          </w:tcPr>
          <w:p w14:paraId="28ABCBF5" w14:textId="77777777" w:rsidR="00C63332" w:rsidRDefault="00C63332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6572B4">
              <w:rPr>
                <w:rFonts w:ascii="Arial" w:hAnsi="Arial" w:cs="Arial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572B4">
              <w:rPr>
                <w:rFonts w:ascii="Arial" w:hAnsi="Arial" w:cs="Arial"/>
              </w:rPr>
              <w:instrText xml:space="preserve"> FORMCHECKBOX </w:instrText>
            </w:r>
            <w:r w:rsidR="008205DB">
              <w:rPr>
                <w:rFonts w:ascii="Arial" w:hAnsi="Arial" w:cs="Arial"/>
              </w:rPr>
            </w:r>
            <w:r w:rsidR="008205DB">
              <w:rPr>
                <w:rFonts w:ascii="Arial" w:hAnsi="Arial" w:cs="Arial"/>
              </w:rPr>
              <w:fldChar w:fldCharType="separate"/>
            </w:r>
            <w:r w:rsidRPr="006572B4">
              <w:rPr>
                <w:rFonts w:ascii="Arial" w:hAnsi="Arial" w:cs="Arial"/>
              </w:rPr>
              <w:fldChar w:fldCharType="end"/>
            </w:r>
          </w:p>
        </w:tc>
      </w:tr>
      <w:tr w:rsidR="00C63332" w14:paraId="1DCD6167" w14:textId="77777777" w:rsidTr="002426B1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11" w:type="dxa"/>
        </w:trPr>
        <w:tc>
          <w:tcPr>
            <w:tcW w:w="5512" w:type="dxa"/>
            <w:gridSpan w:val="3"/>
            <w:shd w:val="clear" w:color="auto" w:fill="D9D9D9" w:themeFill="background1" w:themeFillShade="D9"/>
          </w:tcPr>
          <w:p w14:paraId="0B5C3C2D" w14:textId="77777777" w:rsidR="00C63332" w:rsidRPr="00135E95" w:rsidRDefault="00C63332" w:rsidP="00941C56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Pflichtenheft bei Kreutzträger bekannt:</w:t>
            </w:r>
          </w:p>
        </w:tc>
        <w:tc>
          <w:tcPr>
            <w:tcW w:w="5233" w:type="dxa"/>
            <w:gridSpan w:val="2"/>
          </w:tcPr>
          <w:p w14:paraId="6C7D4BAF" w14:textId="77777777" w:rsidR="00C63332" w:rsidRDefault="00C63332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6572B4">
              <w:rPr>
                <w:rFonts w:ascii="Arial" w:hAnsi="Arial" w:cs="Arial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572B4">
              <w:rPr>
                <w:rFonts w:ascii="Arial" w:hAnsi="Arial" w:cs="Arial"/>
              </w:rPr>
              <w:instrText xml:space="preserve"> FORMCHECKBOX </w:instrText>
            </w:r>
            <w:r w:rsidR="008205DB">
              <w:rPr>
                <w:rFonts w:ascii="Arial" w:hAnsi="Arial" w:cs="Arial"/>
              </w:rPr>
            </w:r>
            <w:r w:rsidR="008205DB">
              <w:rPr>
                <w:rFonts w:ascii="Arial" w:hAnsi="Arial" w:cs="Arial"/>
              </w:rPr>
              <w:fldChar w:fldCharType="separate"/>
            </w:r>
            <w:r w:rsidRPr="006572B4">
              <w:rPr>
                <w:rFonts w:ascii="Arial" w:hAnsi="Arial" w:cs="Arial"/>
              </w:rPr>
              <w:fldChar w:fldCharType="end"/>
            </w:r>
          </w:p>
        </w:tc>
      </w:tr>
      <w:tr w:rsidR="00C63332" w:rsidRPr="006572B4" w14:paraId="281D36CD" w14:textId="77777777" w:rsidTr="002426B1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11" w:type="dxa"/>
        </w:trPr>
        <w:tc>
          <w:tcPr>
            <w:tcW w:w="5512" w:type="dxa"/>
            <w:gridSpan w:val="3"/>
            <w:shd w:val="clear" w:color="auto" w:fill="D9D9D9" w:themeFill="background1" w:themeFillShade="D9"/>
          </w:tcPr>
          <w:p w14:paraId="6B1E6463" w14:textId="77777777" w:rsidR="00C63332" w:rsidRDefault="00C63332" w:rsidP="00941C56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spezielle Lieferantenvorgaben:</w:t>
            </w:r>
          </w:p>
          <w:p w14:paraId="07FE1E1C" w14:textId="77777777" w:rsidR="00C63332" w:rsidRPr="00C63332" w:rsidRDefault="00C63332" w:rsidP="00C63332">
            <w:pPr>
              <w:pStyle w:val="Listenabsatz"/>
              <w:numPr>
                <w:ilvl w:val="0"/>
                <w:numId w:val="3"/>
              </w:num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siehe Anhang:</w:t>
            </w:r>
          </w:p>
        </w:tc>
        <w:tc>
          <w:tcPr>
            <w:tcW w:w="5233" w:type="dxa"/>
            <w:gridSpan w:val="2"/>
          </w:tcPr>
          <w:p w14:paraId="3AD5BA44" w14:textId="77777777" w:rsidR="00C63332" w:rsidRDefault="00C63332" w:rsidP="00941C56">
            <w:pPr>
              <w:spacing w:before="120" w:after="120" w:line="240" w:lineRule="auto"/>
              <w:rPr>
                <w:rFonts w:ascii="Arial" w:hAnsi="Arial" w:cs="Arial"/>
              </w:rPr>
            </w:pPr>
            <w:r w:rsidRPr="006572B4">
              <w:rPr>
                <w:rFonts w:ascii="Arial" w:hAnsi="Arial" w:cs="Arial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2B4">
              <w:rPr>
                <w:rFonts w:ascii="Arial" w:hAnsi="Arial" w:cs="Arial"/>
              </w:rPr>
              <w:instrText xml:space="preserve"> FORMCHECKBOX </w:instrText>
            </w:r>
            <w:r w:rsidR="008205DB">
              <w:rPr>
                <w:rFonts w:ascii="Arial" w:hAnsi="Arial" w:cs="Arial"/>
              </w:rPr>
            </w:r>
            <w:r w:rsidR="008205DB">
              <w:rPr>
                <w:rFonts w:ascii="Arial" w:hAnsi="Arial" w:cs="Arial"/>
              </w:rPr>
              <w:fldChar w:fldCharType="separate"/>
            </w:r>
            <w:r w:rsidRPr="006572B4">
              <w:rPr>
                <w:rFonts w:ascii="Arial" w:hAnsi="Arial" w:cs="Arial"/>
              </w:rPr>
              <w:fldChar w:fldCharType="end"/>
            </w:r>
          </w:p>
          <w:p w14:paraId="34578EFB" w14:textId="77777777" w:rsidR="00C63332" w:rsidRDefault="00C63332" w:rsidP="00941C56">
            <w:pPr>
              <w:spacing w:before="120" w:after="120" w:line="240" w:lineRule="auto"/>
              <w:rPr>
                <w:rFonts w:ascii="Arial" w:hAnsi="Arial" w:cs="Arial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1E150994" w14:textId="77777777" w:rsidR="00C63332" w:rsidRPr="006572B4" w:rsidRDefault="00C63332" w:rsidP="00075692">
            <w:pPr>
              <w:spacing w:before="120" w:after="120" w:line="240" w:lineRule="auto"/>
              <w:rPr>
                <w:rFonts w:ascii="Arial" w:hAnsi="Arial" w:cs="Arial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75692">
              <w:rPr>
                <w:rFonts w:ascii="Arial" w:hAnsi="Arial" w:cs="Arial"/>
                <w:sz w:val="18"/>
                <w:szCs w:val="18"/>
              </w:rPr>
              <w:t> </w:t>
            </w:r>
            <w:r w:rsidR="00075692">
              <w:rPr>
                <w:rFonts w:ascii="Arial" w:hAnsi="Arial" w:cs="Arial"/>
                <w:sz w:val="18"/>
                <w:szCs w:val="18"/>
              </w:rPr>
              <w:t> </w:t>
            </w:r>
            <w:r w:rsidR="00075692">
              <w:rPr>
                <w:rFonts w:ascii="Arial" w:hAnsi="Arial" w:cs="Arial"/>
                <w:sz w:val="18"/>
                <w:szCs w:val="18"/>
              </w:rPr>
              <w:t> </w:t>
            </w:r>
            <w:r w:rsidR="00075692">
              <w:rPr>
                <w:rFonts w:ascii="Arial" w:hAnsi="Arial" w:cs="Arial"/>
                <w:sz w:val="18"/>
                <w:szCs w:val="18"/>
              </w:rPr>
              <w:t> </w:t>
            </w:r>
            <w:r w:rsidR="00075692">
              <w:rPr>
                <w:rFonts w:ascii="Arial" w:hAnsi="Arial" w:cs="Arial"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C63332" w14:paraId="4AFEC364" w14:textId="77777777" w:rsidTr="002426B1">
        <w:tc>
          <w:tcPr>
            <w:tcW w:w="10756" w:type="dxa"/>
            <w:gridSpan w:val="6"/>
            <w:tcBorders>
              <w:left w:val="nil"/>
              <w:right w:val="nil"/>
            </w:tcBorders>
          </w:tcPr>
          <w:p w14:paraId="03CC2D9E" w14:textId="77777777" w:rsidR="00C63332" w:rsidRDefault="00C63332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332" w14:paraId="28F85604" w14:textId="77777777" w:rsidTr="002426B1">
        <w:trPr>
          <w:gridAfter w:val="1"/>
          <w:wAfter w:w="11" w:type="dxa"/>
        </w:trPr>
        <w:tc>
          <w:tcPr>
            <w:tcW w:w="5512" w:type="dxa"/>
            <w:gridSpan w:val="3"/>
            <w:tcBorders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2A9AA7A0" w14:textId="77777777" w:rsidR="00C63332" w:rsidRDefault="00C63332" w:rsidP="00941C56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Anmerkungen zur Trafoauslastung:</w:t>
            </w:r>
          </w:p>
          <w:p w14:paraId="0A1D65DE" w14:textId="77777777" w:rsidR="00A21665" w:rsidRPr="00A21665" w:rsidRDefault="00A21665" w:rsidP="00A21665">
            <w:pPr>
              <w:pStyle w:val="Listenabsatz"/>
              <w:numPr>
                <w:ilvl w:val="0"/>
                <w:numId w:val="3"/>
              </w:num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Wenn ja, welche:</w:t>
            </w:r>
          </w:p>
          <w:p w14:paraId="24D9A6BA" w14:textId="77777777" w:rsidR="00A21665" w:rsidRPr="00135E95" w:rsidRDefault="00A21665" w:rsidP="00941C56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33" w:type="dxa"/>
            <w:gridSpan w:val="2"/>
            <w:tcBorders>
              <w:bottom w:val="nil"/>
              <w:right w:val="single" w:sz="4" w:space="0" w:color="auto"/>
            </w:tcBorders>
          </w:tcPr>
          <w:p w14:paraId="4CDE066F" w14:textId="77777777" w:rsidR="00C63332" w:rsidRDefault="00C63332" w:rsidP="00941C56">
            <w:pPr>
              <w:spacing w:before="120" w:after="120" w:line="240" w:lineRule="auto"/>
              <w:rPr>
                <w:rFonts w:ascii="Arial" w:hAnsi="Arial" w:cs="Arial"/>
              </w:rPr>
            </w:pPr>
            <w:r w:rsidRPr="006572B4">
              <w:rPr>
                <w:rFonts w:ascii="Arial" w:hAnsi="Arial" w:cs="Arial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2B4">
              <w:rPr>
                <w:rFonts w:ascii="Arial" w:hAnsi="Arial" w:cs="Arial"/>
              </w:rPr>
              <w:instrText xml:space="preserve"> FORMCHECKBOX </w:instrText>
            </w:r>
            <w:r w:rsidR="008205DB">
              <w:rPr>
                <w:rFonts w:ascii="Arial" w:hAnsi="Arial" w:cs="Arial"/>
              </w:rPr>
            </w:r>
            <w:r w:rsidR="008205DB">
              <w:rPr>
                <w:rFonts w:ascii="Arial" w:hAnsi="Arial" w:cs="Arial"/>
              </w:rPr>
              <w:fldChar w:fldCharType="separate"/>
            </w:r>
            <w:r w:rsidRPr="006572B4">
              <w:rPr>
                <w:rFonts w:ascii="Arial" w:hAnsi="Arial" w:cs="Arial"/>
              </w:rPr>
              <w:fldChar w:fldCharType="end"/>
            </w:r>
          </w:p>
          <w:p w14:paraId="7CA9BA7F" w14:textId="77777777" w:rsidR="00A21665" w:rsidRDefault="00A21665" w:rsidP="00941C56">
            <w:pPr>
              <w:spacing w:before="120" w:after="120" w:line="240" w:lineRule="auto"/>
              <w:rPr>
                <w:rFonts w:ascii="Arial" w:hAnsi="Arial" w:cs="Arial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166482BD" w14:textId="77777777" w:rsidR="00A21665" w:rsidRDefault="00A21665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C63332" w14:paraId="7A07E8C3" w14:textId="77777777" w:rsidTr="002426B1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11" w:type="dxa"/>
        </w:trPr>
        <w:tc>
          <w:tcPr>
            <w:tcW w:w="5512" w:type="dxa"/>
            <w:gridSpan w:val="3"/>
            <w:tcBorders>
              <w:bottom w:val="nil"/>
            </w:tcBorders>
            <w:shd w:val="clear" w:color="auto" w:fill="D9D9D9" w:themeFill="background1" w:themeFillShade="D9"/>
          </w:tcPr>
          <w:p w14:paraId="5A08AA9F" w14:textId="77777777" w:rsidR="00C63332" w:rsidRDefault="00C63332" w:rsidP="00C63332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Anmerkungen zur Einspeisung:</w:t>
            </w:r>
          </w:p>
          <w:p w14:paraId="1986876E" w14:textId="77777777" w:rsidR="00A21665" w:rsidRPr="00A21665" w:rsidRDefault="00A21665" w:rsidP="00A21665">
            <w:pPr>
              <w:pStyle w:val="Listenabsatz"/>
              <w:numPr>
                <w:ilvl w:val="0"/>
                <w:numId w:val="3"/>
              </w:num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Wenn ja, welche</w:t>
            </w:r>
          </w:p>
        </w:tc>
        <w:tc>
          <w:tcPr>
            <w:tcW w:w="5233" w:type="dxa"/>
            <w:gridSpan w:val="2"/>
            <w:tcBorders>
              <w:bottom w:val="nil"/>
            </w:tcBorders>
          </w:tcPr>
          <w:p w14:paraId="59064F7E" w14:textId="77777777" w:rsidR="00C63332" w:rsidRDefault="00C63332" w:rsidP="00941C56">
            <w:pPr>
              <w:spacing w:before="120" w:after="120" w:line="240" w:lineRule="auto"/>
              <w:rPr>
                <w:rFonts w:ascii="Arial" w:hAnsi="Arial" w:cs="Arial"/>
              </w:rPr>
            </w:pPr>
            <w:r w:rsidRPr="006572B4">
              <w:rPr>
                <w:rFonts w:ascii="Arial" w:hAnsi="Arial" w:cs="Arial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2B4">
              <w:rPr>
                <w:rFonts w:ascii="Arial" w:hAnsi="Arial" w:cs="Arial"/>
              </w:rPr>
              <w:instrText xml:space="preserve"> FORMCHECKBOX </w:instrText>
            </w:r>
            <w:r w:rsidR="008205DB">
              <w:rPr>
                <w:rFonts w:ascii="Arial" w:hAnsi="Arial" w:cs="Arial"/>
              </w:rPr>
            </w:r>
            <w:r w:rsidR="008205DB">
              <w:rPr>
                <w:rFonts w:ascii="Arial" w:hAnsi="Arial" w:cs="Arial"/>
              </w:rPr>
              <w:fldChar w:fldCharType="separate"/>
            </w:r>
            <w:r w:rsidRPr="006572B4">
              <w:rPr>
                <w:rFonts w:ascii="Arial" w:hAnsi="Arial" w:cs="Arial"/>
              </w:rPr>
              <w:fldChar w:fldCharType="end"/>
            </w:r>
          </w:p>
          <w:p w14:paraId="62246804" w14:textId="77777777" w:rsidR="00A21665" w:rsidRDefault="00A21665" w:rsidP="00941C56">
            <w:pPr>
              <w:spacing w:before="120" w:after="120" w:line="240" w:lineRule="auto"/>
              <w:rPr>
                <w:rFonts w:ascii="Arial" w:hAnsi="Arial" w:cs="Arial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29B75A17" w14:textId="77777777" w:rsidR="00A21665" w:rsidRDefault="00A21665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C63332" w14:paraId="7B69BF66" w14:textId="77777777" w:rsidTr="002426B1">
        <w:tc>
          <w:tcPr>
            <w:tcW w:w="10756" w:type="dxa"/>
            <w:gridSpan w:val="6"/>
            <w:tcBorders>
              <w:left w:val="nil"/>
              <w:right w:val="nil"/>
            </w:tcBorders>
          </w:tcPr>
          <w:p w14:paraId="1C797AD3" w14:textId="77777777" w:rsidR="00C63332" w:rsidRDefault="00C63332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332" w14:paraId="4B3201CB" w14:textId="77777777" w:rsidTr="002426B1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11" w:type="dxa"/>
        </w:trPr>
        <w:tc>
          <w:tcPr>
            <w:tcW w:w="5512" w:type="dxa"/>
            <w:gridSpan w:val="3"/>
            <w:shd w:val="clear" w:color="auto" w:fill="D9D9D9" w:themeFill="background1" w:themeFillShade="D9"/>
          </w:tcPr>
          <w:p w14:paraId="22E0A896" w14:textId="77777777" w:rsidR="00C63332" w:rsidRPr="00135E95" w:rsidRDefault="00C63332" w:rsidP="00941C56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Ferneinwahl (SPS / PC) gegeben:</w:t>
            </w:r>
          </w:p>
        </w:tc>
        <w:tc>
          <w:tcPr>
            <w:tcW w:w="5233" w:type="dxa"/>
            <w:gridSpan w:val="2"/>
          </w:tcPr>
          <w:p w14:paraId="1FB05823" w14:textId="77777777" w:rsidR="00C63332" w:rsidRDefault="00C63332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6572B4">
              <w:rPr>
                <w:rFonts w:ascii="Arial" w:hAnsi="Arial" w:cs="Arial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2B4">
              <w:rPr>
                <w:rFonts w:ascii="Arial" w:hAnsi="Arial" w:cs="Arial"/>
              </w:rPr>
              <w:instrText xml:space="preserve"> FORMCHECKBOX </w:instrText>
            </w:r>
            <w:r w:rsidR="008205DB">
              <w:rPr>
                <w:rFonts w:ascii="Arial" w:hAnsi="Arial" w:cs="Arial"/>
              </w:rPr>
            </w:r>
            <w:r w:rsidR="008205DB">
              <w:rPr>
                <w:rFonts w:ascii="Arial" w:hAnsi="Arial" w:cs="Arial"/>
              </w:rPr>
              <w:fldChar w:fldCharType="separate"/>
            </w:r>
            <w:r w:rsidRPr="006572B4">
              <w:rPr>
                <w:rFonts w:ascii="Arial" w:hAnsi="Arial" w:cs="Arial"/>
              </w:rPr>
              <w:fldChar w:fldCharType="end"/>
            </w:r>
          </w:p>
        </w:tc>
      </w:tr>
      <w:tr w:rsidR="00C63332" w14:paraId="1A1EE5E8" w14:textId="77777777" w:rsidTr="002426B1">
        <w:tc>
          <w:tcPr>
            <w:tcW w:w="1075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7BA2BC" w14:textId="77777777" w:rsidR="00C63332" w:rsidRDefault="00C63332" w:rsidP="00C63332">
            <w:pPr>
              <w:spacing w:before="360" w:after="36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332" w:rsidRPr="006572B4" w14:paraId="464837AA" w14:textId="77777777" w:rsidTr="002426B1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11" w:type="dxa"/>
        </w:trPr>
        <w:tc>
          <w:tcPr>
            <w:tcW w:w="5512" w:type="dxa"/>
            <w:gridSpan w:val="3"/>
            <w:shd w:val="clear" w:color="auto" w:fill="D9D9D9" w:themeFill="background1" w:themeFillShade="D9"/>
          </w:tcPr>
          <w:p w14:paraId="2E66C66E" w14:textId="77777777" w:rsidR="00C63332" w:rsidRDefault="00C63332" w:rsidP="00941C56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Lieferumfang mit Notizen:</w:t>
            </w:r>
          </w:p>
          <w:p w14:paraId="37D738F0" w14:textId="77777777" w:rsidR="00C63332" w:rsidRPr="00C63332" w:rsidRDefault="00C63332" w:rsidP="00C63332">
            <w:pPr>
              <w:spacing w:before="120" w:after="12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C63332">
              <w:rPr>
                <w:rFonts w:ascii="Arial" w:hAnsi="Arial" w:cs="Arial"/>
                <w:b/>
                <w:sz w:val="16"/>
                <w:szCs w:val="16"/>
              </w:rPr>
              <w:t>Inhalt siehe „Aa Projektübergabe“ Pos. 1.2:</w:t>
            </w:r>
          </w:p>
          <w:p w14:paraId="56B013E5" w14:textId="77777777" w:rsidR="00C63332" w:rsidRDefault="00C63332" w:rsidP="00C63332">
            <w:pPr>
              <w:spacing w:before="120" w:after="12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C63332">
              <w:rPr>
                <w:rFonts w:ascii="Arial" w:hAnsi="Arial" w:cs="Arial"/>
                <w:b/>
                <w:sz w:val="16"/>
                <w:szCs w:val="16"/>
              </w:rPr>
              <w:t>Notizen sind handschriftliche Zusatzvereinbarungen zur AB:</w:t>
            </w:r>
          </w:p>
          <w:p w14:paraId="3BF827AF" w14:textId="77777777" w:rsidR="00A21665" w:rsidRPr="00A21665" w:rsidRDefault="00A21665" w:rsidP="00A21665">
            <w:pPr>
              <w:pStyle w:val="Listenabsatz"/>
              <w:numPr>
                <w:ilvl w:val="0"/>
                <w:numId w:val="3"/>
              </w:num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siehe Anhang:</w:t>
            </w:r>
          </w:p>
        </w:tc>
        <w:tc>
          <w:tcPr>
            <w:tcW w:w="5233" w:type="dxa"/>
            <w:gridSpan w:val="2"/>
          </w:tcPr>
          <w:p w14:paraId="3A174934" w14:textId="77777777" w:rsidR="00C63332" w:rsidRDefault="00C63332" w:rsidP="00941C56">
            <w:pPr>
              <w:spacing w:before="120" w:after="120" w:line="240" w:lineRule="auto"/>
              <w:rPr>
                <w:rFonts w:ascii="Arial" w:hAnsi="Arial" w:cs="Arial"/>
              </w:rPr>
            </w:pPr>
            <w:r w:rsidRPr="006572B4">
              <w:rPr>
                <w:rFonts w:ascii="Arial" w:hAnsi="Arial" w:cs="Arial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572B4">
              <w:rPr>
                <w:rFonts w:ascii="Arial" w:hAnsi="Arial" w:cs="Arial"/>
              </w:rPr>
              <w:instrText xml:space="preserve"> FORMCHECKBOX </w:instrText>
            </w:r>
            <w:r w:rsidR="008205DB">
              <w:rPr>
                <w:rFonts w:ascii="Arial" w:hAnsi="Arial" w:cs="Arial"/>
              </w:rPr>
            </w:r>
            <w:r w:rsidR="008205DB">
              <w:rPr>
                <w:rFonts w:ascii="Arial" w:hAnsi="Arial" w:cs="Arial"/>
              </w:rPr>
              <w:fldChar w:fldCharType="separate"/>
            </w:r>
            <w:r w:rsidRPr="006572B4">
              <w:rPr>
                <w:rFonts w:ascii="Arial" w:hAnsi="Arial" w:cs="Arial"/>
              </w:rPr>
              <w:fldChar w:fldCharType="end"/>
            </w:r>
          </w:p>
          <w:p w14:paraId="2A60278F" w14:textId="77777777" w:rsidR="00C63332" w:rsidRPr="00A21665" w:rsidRDefault="00C63332" w:rsidP="00941C56">
            <w:pPr>
              <w:spacing w:before="120" w:after="12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5DA605B" w14:textId="77777777" w:rsidR="00C63332" w:rsidRPr="00A21665" w:rsidRDefault="00C63332" w:rsidP="00941C56">
            <w:pPr>
              <w:spacing w:before="120" w:after="12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5AF60DE" w14:textId="77777777" w:rsidR="00C63332" w:rsidRDefault="00C63332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82F63">
              <w:rPr>
                <w:rFonts w:ascii="Arial" w:hAnsi="Arial" w:cs="Arial"/>
                <w:sz w:val="18"/>
                <w:szCs w:val="18"/>
              </w:rPr>
              <w:t> </w:t>
            </w:r>
            <w:r w:rsidR="00F82F63">
              <w:rPr>
                <w:rFonts w:ascii="Arial" w:hAnsi="Arial" w:cs="Arial"/>
                <w:sz w:val="18"/>
                <w:szCs w:val="18"/>
              </w:rPr>
              <w:t> </w:t>
            </w:r>
            <w:r w:rsidR="00F82F63">
              <w:rPr>
                <w:rFonts w:ascii="Arial" w:hAnsi="Arial" w:cs="Arial"/>
                <w:sz w:val="18"/>
                <w:szCs w:val="18"/>
              </w:rPr>
              <w:t> </w:t>
            </w:r>
            <w:r w:rsidR="00F82F63">
              <w:rPr>
                <w:rFonts w:ascii="Arial" w:hAnsi="Arial" w:cs="Arial"/>
                <w:sz w:val="18"/>
                <w:szCs w:val="18"/>
              </w:rPr>
              <w:t> </w:t>
            </w:r>
            <w:r w:rsidR="00F82F63">
              <w:rPr>
                <w:rFonts w:ascii="Arial" w:hAnsi="Arial" w:cs="Arial"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14240E60" w14:textId="77777777" w:rsidR="00A21665" w:rsidRPr="006572B4" w:rsidRDefault="00A21665" w:rsidP="00F82F63">
            <w:pPr>
              <w:spacing w:before="120" w:after="120" w:line="240" w:lineRule="auto"/>
              <w:rPr>
                <w:rFonts w:ascii="Arial" w:hAnsi="Arial" w:cs="Arial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82F63">
              <w:rPr>
                <w:rFonts w:ascii="Arial" w:hAnsi="Arial" w:cs="Arial"/>
                <w:sz w:val="18"/>
                <w:szCs w:val="18"/>
              </w:rPr>
              <w:t> </w:t>
            </w:r>
            <w:r w:rsidR="00F82F63">
              <w:rPr>
                <w:rFonts w:ascii="Arial" w:hAnsi="Arial" w:cs="Arial"/>
                <w:sz w:val="18"/>
                <w:szCs w:val="18"/>
              </w:rPr>
              <w:t> </w:t>
            </w:r>
            <w:r w:rsidR="00F82F63">
              <w:rPr>
                <w:rFonts w:ascii="Arial" w:hAnsi="Arial" w:cs="Arial"/>
                <w:sz w:val="18"/>
                <w:szCs w:val="18"/>
              </w:rPr>
              <w:t> </w:t>
            </w:r>
            <w:r w:rsidR="00F82F63">
              <w:rPr>
                <w:rFonts w:ascii="Arial" w:hAnsi="Arial" w:cs="Arial"/>
                <w:sz w:val="18"/>
                <w:szCs w:val="18"/>
              </w:rPr>
              <w:t> </w:t>
            </w:r>
            <w:r w:rsidR="00F82F63">
              <w:rPr>
                <w:rFonts w:ascii="Arial" w:hAnsi="Arial" w:cs="Arial"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21665" w14:paraId="31EC4707" w14:textId="77777777" w:rsidTr="002426B1">
        <w:tc>
          <w:tcPr>
            <w:tcW w:w="10756" w:type="dxa"/>
            <w:gridSpan w:val="6"/>
            <w:tcBorders>
              <w:left w:val="nil"/>
              <w:right w:val="nil"/>
            </w:tcBorders>
          </w:tcPr>
          <w:p w14:paraId="5B8C56D6" w14:textId="77777777" w:rsidR="00A21665" w:rsidRDefault="00A21665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665" w:rsidRPr="006572B4" w14:paraId="7D1069AD" w14:textId="77777777" w:rsidTr="002426B1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11" w:type="dxa"/>
        </w:trPr>
        <w:tc>
          <w:tcPr>
            <w:tcW w:w="5512" w:type="dxa"/>
            <w:gridSpan w:val="3"/>
            <w:shd w:val="clear" w:color="auto" w:fill="D9D9D9" w:themeFill="background1" w:themeFillShade="D9"/>
          </w:tcPr>
          <w:p w14:paraId="506DB7FA" w14:textId="77777777" w:rsidR="00A21665" w:rsidRDefault="00A21665" w:rsidP="00941C56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offene Lieferumfänge:</w:t>
            </w:r>
          </w:p>
          <w:p w14:paraId="1C37C2E5" w14:textId="77777777" w:rsidR="00A21665" w:rsidRPr="00C63332" w:rsidRDefault="00A21665" w:rsidP="00941C56">
            <w:pPr>
              <w:spacing w:before="120" w:after="12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 der Klärung oder noch nicht beauftragte Nachträge</w:t>
            </w:r>
          </w:p>
          <w:p w14:paraId="223C9333" w14:textId="77777777" w:rsidR="00A21665" w:rsidRPr="00A21665" w:rsidRDefault="00A21665" w:rsidP="00941C56">
            <w:pPr>
              <w:pStyle w:val="Listenabsatz"/>
              <w:numPr>
                <w:ilvl w:val="0"/>
                <w:numId w:val="3"/>
              </w:num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Information:</w:t>
            </w:r>
          </w:p>
        </w:tc>
        <w:tc>
          <w:tcPr>
            <w:tcW w:w="5233" w:type="dxa"/>
            <w:gridSpan w:val="2"/>
          </w:tcPr>
          <w:p w14:paraId="08E7D45D" w14:textId="77777777" w:rsidR="00A21665" w:rsidRDefault="00A21665" w:rsidP="00941C56">
            <w:pPr>
              <w:spacing w:before="120" w:after="120" w:line="240" w:lineRule="auto"/>
              <w:rPr>
                <w:rFonts w:ascii="Arial" w:hAnsi="Arial" w:cs="Arial"/>
              </w:rPr>
            </w:pPr>
            <w:r w:rsidRPr="006572B4">
              <w:rPr>
                <w:rFonts w:ascii="Arial" w:hAnsi="Arial" w:cs="Arial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2B4">
              <w:rPr>
                <w:rFonts w:ascii="Arial" w:hAnsi="Arial" w:cs="Arial"/>
              </w:rPr>
              <w:instrText xml:space="preserve"> FORMCHECKBOX </w:instrText>
            </w:r>
            <w:r w:rsidR="008205DB">
              <w:rPr>
                <w:rFonts w:ascii="Arial" w:hAnsi="Arial" w:cs="Arial"/>
              </w:rPr>
            </w:r>
            <w:r w:rsidR="008205DB">
              <w:rPr>
                <w:rFonts w:ascii="Arial" w:hAnsi="Arial" w:cs="Arial"/>
              </w:rPr>
              <w:fldChar w:fldCharType="separate"/>
            </w:r>
            <w:r w:rsidRPr="006572B4">
              <w:rPr>
                <w:rFonts w:ascii="Arial" w:hAnsi="Arial" w:cs="Arial"/>
              </w:rPr>
              <w:fldChar w:fldCharType="end"/>
            </w:r>
          </w:p>
          <w:p w14:paraId="40CA962D" w14:textId="77777777" w:rsidR="00A21665" w:rsidRPr="00A21665" w:rsidRDefault="00A21665" w:rsidP="00941C56">
            <w:pPr>
              <w:spacing w:before="120" w:after="12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6F02480" w14:textId="77777777" w:rsidR="00A21665" w:rsidRDefault="00A21665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82F63">
              <w:rPr>
                <w:rFonts w:ascii="Arial" w:hAnsi="Arial" w:cs="Arial"/>
                <w:sz w:val="18"/>
                <w:szCs w:val="18"/>
              </w:rPr>
              <w:t> </w:t>
            </w:r>
            <w:r w:rsidR="00F82F63">
              <w:rPr>
                <w:rFonts w:ascii="Arial" w:hAnsi="Arial" w:cs="Arial"/>
                <w:sz w:val="18"/>
                <w:szCs w:val="18"/>
              </w:rPr>
              <w:t> </w:t>
            </w:r>
            <w:r w:rsidR="00F82F63">
              <w:rPr>
                <w:rFonts w:ascii="Arial" w:hAnsi="Arial" w:cs="Arial"/>
                <w:sz w:val="18"/>
                <w:szCs w:val="18"/>
              </w:rPr>
              <w:t> </w:t>
            </w:r>
            <w:r w:rsidR="00F82F63">
              <w:rPr>
                <w:rFonts w:ascii="Arial" w:hAnsi="Arial" w:cs="Arial"/>
                <w:sz w:val="18"/>
                <w:szCs w:val="18"/>
              </w:rPr>
              <w:t> </w:t>
            </w:r>
            <w:r w:rsidR="00F82F63">
              <w:rPr>
                <w:rFonts w:ascii="Arial" w:hAnsi="Arial" w:cs="Arial"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35B50869" w14:textId="77777777" w:rsidR="00A21665" w:rsidRPr="006572B4" w:rsidRDefault="00A21665" w:rsidP="00F82F63">
            <w:pPr>
              <w:spacing w:before="120" w:after="120" w:line="240" w:lineRule="auto"/>
              <w:rPr>
                <w:rFonts w:ascii="Arial" w:hAnsi="Arial" w:cs="Arial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82F63">
              <w:rPr>
                <w:rFonts w:ascii="Arial" w:hAnsi="Arial" w:cs="Arial"/>
                <w:sz w:val="18"/>
                <w:szCs w:val="18"/>
              </w:rPr>
              <w:t> </w:t>
            </w:r>
            <w:r w:rsidR="00F82F63">
              <w:rPr>
                <w:rFonts w:ascii="Arial" w:hAnsi="Arial" w:cs="Arial"/>
                <w:sz w:val="18"/>
                <w:szCs w:val="18"/>
              </w:rPr>
              <w:t> </w:t>
            </w:r>
            <w:r w:rsidR="00F82F63">
              <w:rPr>
                <w:rFonts w:ascii="Arial" w:hAnsi="Arial" w:cs="Arial"/>
                <w:sz w:val="18"/>
                <w:szCs w:val="18"/>
              </w:rPr>
              <w:t> </w:t>
            </w:r>
            <w:r w:rsidR="00F82F63">
              <w:rPr>
                <w:rFonts w:ascii="Arial" w:hAnsi="Arial" w:cs="Arial"/>
                <w:sz w:val="18"/>
                <w:szCs w:val="18"/>
              </w:rPr>
              <w:t> </w:t>
            </w:r>
            <w:r w:rsidR="00F82F63">
              <w:rPr>
                <w:rFonts w:ascii="Arial" w:hAnsi="Arial" w:cs="Arial"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21665" w14:paraId="63446B70" w14:textId="77777777" w:rsidTr="002426B1">
        <w:tc>
          <w:tcPr>
            <w:tcW w:w="10756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9B30143" w14:textId="77777777" w:rsidR="00A21665" w:rsidRDefault="00A21665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665" w14:paraId="2500DA33" w14:textId="77777777" w:rsidTr="002426B1">
        <w:tc>
          <w:tcPr>
            <w:tcW w:w="1075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DA8A84" w14:textId="77777777" w:rsidR="00A21665" w:rsidRPr="00AB48D7" w:rsidRDefault="00A21665" w:rsidP="00941C56">
            <w:p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48D7">
              <w:rPr>
                <w:rFonts w:ascii="Arial" w:hAnsi="Arial" w:cs="Arial"/>
                <w:b/>
                <w:sz w:val="18"/>
                <w:szCs w:val="18"/>
              </w:rPr>
              <w:t>Anmerkungen, Besonderheiten und Hinweise:</w:t>
            </w:r>
          </w:p>
        </w:tc>
      </w:tr>
      <w:tr w:rsidR="00A21665" w14:paraId="4BADD392" w14:textId="77777777" w:rsidTr="002426B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756" w:type="dxa"/>
            <w:gridSpan w:val="6"/>
          </w:tcPr>
          <w:p w14:paraId="2CBF8DC0" w14:textId="77777777" w:rsidR="00A21665" w:rsidRDefault="00B5151E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21665" w14:paraId="49765FC2" w14:textId="77777777" w:rsidTr="002426B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756" w:type="dxa"/>
            <w:gridSpan w:val="6"/>
          </w:tcPr>
          <w:p w14:paraId="669A5331" w14:textId="77777777" w:rsidR="00A21665" w:rsidRDefault="00B5151E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21665" w14:paraId="25AE8541" w14:textId="77777777" w:rsidTr="002426B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756" w:type="dxa"/>
            <w:gridSpan w:val="6"/>
          </w:tcPr>
          <w:p w14:paraId="5D4470F6" w14:textId="77777777" w:rsidR="00A21665" w:rsidRDefault="00B5151E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21665" w14:paraId="73CC94A4" w14:textId="77777777" w:rsidTr="002426B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756" w:type="dxa"/>
            <w:gridSpan w:val="6"/>
          </w:tcPr>
          <w:p w14:paraId="333ADA11" w14:textId="77777777" w:rsidR="00A21665" w:rsidRDefault="00B5151E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21665" w14:paraId="6A4E3F02" w14:textId="77777777" w:rsidTr="002426B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756" w:type="dxa"/>
            <w:gridSpan w:val="6"/>
          </w:tcPr>
          <w:p w14:paraId="0A6F48F3" w14:textId="77777777" w:rsidR="00A21665" w:rsidRDefault="00B5151E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21665" w14:paraId="22069440" w14:textId="77777777" w:rsidTr="002426B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756" w:type="dxa"/>
            <w:gridSpan w:val="6"/>
          </w:tcPr>
          <w:p w14:paraId="56D41A6C" w14:textId="77777777" w:rsidR="00A21665" w:rsidRDefault="00B5151E" w:rsidP="00941C56">
            <w:p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E20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E20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E2058">
              <w:rPr>
                <w:rFonts w:ascii="Arial" w:hAnsi="Arial" w:cs="Arial"/>
                <w:sz w:val="18"/>
                <w:szCs w:val="18"/>
              </w:rPr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E20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71722E1E" w14:textId="77777777" w:rsidR="00CE2058" w:rsidRPr="00CE2058" w:rsidRDefault="00CE2058" w:rsidP="00CE2058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sectPr w:rsidR="00CE2058" w:rsidRPr="00CE2058" w:rsidSect="007E75C3">
      <w:headerReference w:type="default" r:id="rId11"/>
      <w:footerReference w:type="default" r:id="rId12"/>
      <w:pgSz w:w="12240" w:h="15840"/>
      <w:pgMar w:top="984" w:right="709" w:bottom="1417" w:left="45" w:header="14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0B42B" w14:textId="77777777" w:rsidR="00263A8D" w:rsidRDefault="00263A8D" w:rsidP="009958BD">
      <w:pPr>
        <w:spacing w:after="0" w:line="240" w:lineRule="auto"/>
      </w:pPr>
      <w:r>
        <w:separator/>
      </w:r>
    </w:p>
  </w:endnote>
  <w:endnote w:type="continuationSeparator" w:id="0">
    <w:p w14:paraId="2FB693E3" w14:textId="77777777" w:rsidR="00263A8D" w:rsidRDefault="00263A8D" w:rsidP="0099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EAC0A" w14:textId="77777777" w:rsidR="002A2A05" w:rsidRDefault="00AB48D7" w:rsidP="0052436E">
    <w:pPr>
      <w:pStyle w:val="Fuzeile"/>
      <w:pBdr>
        <w:top w:val="single" w:sz="4" w:space="0" w:color="auto"/>
      </w:pBdr>
      <w:tabs>
        <w:tab w:val="clear" w:pos="4536"/>
        <w:tab w:val="clear" w:pos="9072"/>
        <w:tab w:val="right" w:pos="11340"/>
      </w:tabs>
      <w:ind w:left="709" w:right="146"/>
      <w:rPr>
        <w:rFonts w:ascii="Times New Roman" w:eastAsia="Times New Roman" w:hAnsi="Times New Roman"/>
        <w:sz w:val="14"/>
        <w:szCs w:val="20"/>
        <w:lang w:val="x-none" w:eastAsia="de-DE"/>
      </w:rPr>
    </w:pPr>
    <w:r w:rsidRPr="00AB48D7">
      <w:rPr>
        <w:rFonts w:ascii="Arial" w:hAnsi="Arial" w:cs="Arial"/>
        <w:sz w:val="16"/>
        <w:szCs w:val="16"/>
      </w:rPr>
      <w:t>Stand: 26.09.2013 SB: R. Desens, B. Kreutzträger</w:t>
    </w:r>
    <w:r>
      <w:rPr>
        <w:rFonts w:ascii="Arial" w:eastAsia="Times New Roman" w:hAnsi="Arial" w:cs="Arial"/>
        <w:snapToGrid w:val="0"/>
        <w:sz w:val="14"/>
        <w:szCs w:val="14"/>
        <w:lang w:val="x-none" w:eastAsia="de-DE"/>
      </w:rPr>
      <w:tab/>
    </w:r>
    <w:r w:rsidR="002A2A05" w:rsidRPr="00DB3D16">
      <w:rPr>
        <w:rFonts w:ascii="Arial" w:eastAsia="Times New Roman" w:hAnsi="Arial" w:cs="Arial"/>
        <w:snapToGrid w:val="0"/>
        <w:sz w:val="14"/>
        <w:szCs w:val="14"/>
        <w:lang w:val="x-none" w:eastAsia="de-DE"/>
      </w:rPr>
      <w:t xml:space="preserve">Seite </w:t>
    </w:r>
    <w:r w:rsidR="002A2A05" w:rsidRPr="00DB3D16">
      <w:rPr>
        <w:rFonts w:ascii="Arial" w:eastAsia="Times New Roman" w:hAnsi="Arial" w:cs="Arial"/>
        <w:snapToGrid w:val="0"/>
        <w:sz w:val="14"/>
        <w:szCs w:val="14"/>
        <w:lang w:val="x-none" w:eastAsia="de-DE"/>
      </w:rPr>
      <w:fldChar w:fldCharType="begin"/>
    </w:r>
    <w:r w:rsidR="002A2A05" w:rsidRPr="00DB3D16">
      <w:rPr>
        <w:rFonts w:ascii="Arial" w:eastAsia="Times New Roman" w:hAnsi="Arial" w:cs="Arial"/>
        <w:snapToGrid w:val="0"/>
        <w:sz w:val="14"/>
        <w:szCs w:val="14"/>
        <w:lang w:val="x-none" w:eastAsia="de-DE"/>
      </w:rPr>
      <w:instrText xml:space="preserve"> PAGE   \* MERGEFORMAT </w:instrText>
    </w:r>
    <w:r w:rsidR="002A2A05" w:rsidRPr="00DB3D16">
      <w:rPr>
        <w:rFonts w:ascii="Arial" w:eastAsia="Times New Roman" w:hAnsi="Arial" w:cs="Arial"/>
        <w:snapToGrid w:val="0"/>
        <w:sz w:val="14"/>
        <w:szCs w:val="14"/>
        <w:lang w:val="x-none" w:eastAsia="de-DE"/>
      </w:rPr>
      <w:fldChar w:fldCharType="separate"/>
    </w:r>
    <w:r w:rsidR="00DE02B3">
      <w:rPr>
        <w:rFonts w:ascii="Arial" w:eastAsia="Times New Roman" w:hAnsi="Arial" w:cs="Arial"/>
        <w:noProof/>
        <w:snapToGrid w:val="0"/>
        <w:sz w:val="14"/>
        <w:szCs w:val="14"/>
        <w:lang w:val="x-none" w:eastAsia="de-DE"/>
      </w:rPr>
      <w:t>1</w:t>
    </w:r>
    <w:r w:rsidR="002A2A05" w:rsidRPr="00DB3D16">
      <w:rPr>
        <w:rFonts w:ascii="Arial" w:eastAsia="Times New Roman" w:hAnsi="Arial" w:cs="Arial"/>
        <w:snapToGrid w:val="0"/>
        <w:sz w:val="14"/>
        <w:szCs w:val="14"/>
        <w:lang w:val="x-none" w:eastAsia="de-DE"/>
      </w:rPr>
      <w:fldChar w:fldCharType="end"/>
    </w:r>
    <w:r w:rsidR="002A2A05" w:rsidRPr="00DB3D16">
      <w:rPr>
        <w:rFonts w:ascii="Arial" w:eastAsia="Times New Roman" w:hAnsi="Arial" w:cs="Arial"/>
        <w:snapToGrid w:val="0"/>
        <w:sz w:val="14"/>
        <w:szCs w:val="14"/>
        <w:lang w:val="x-none" w:eastAsia="de-DE"/>
      </w:rPr>
      <w:t xml:space="preserve"> von </w:t>
    </w:r>
    <w:r w:rsidR="002A2A05" w:rsidRPr="00DB3D16">
      <w:rPr>
        <w:rFonts w:ascii="Times New Roman" w:eastAsia="Times New Roman" w:hAnsi="Times New Roman"/>
        <w:sz w:val="14"/>
        <w:szCs w:val="20"/>
        <w:lang w:val="x-none" w:eastAsia="de-DE"/>
      </w:rPr>
      <w:fldChar w:fldCharType="begin"/>
    </w:r>
    <w:r w:rsidR="002A2A05" w:rsidRPr="00DB3D16">
      <w:rPr>
        <w:rFonts w:ascii="Times New Roman" w:eastAsia="Times New Roman" w:hAnsi="Times New Roman"/>
        <w:sz w:val="14"/>
        <w:szCs w:val="20"/>
        <w:lang w:val="x-none" w:eastAsia="de-DE"/>
      </w:rPr>
      <w:instrText xml:space="preserve"> NUMPAGES   \* MERGEFORMAT </w:instrText>
    </w:r>
    <w:r w:rsidR="002A2A05" w:rsidRPr="00DB3D16">
      <w:rPr>
        <w:rFonts w:ascii="Times New Roman" w:eastAsia="Times New Roman" w:hAnsi="Times New Roman"/>
        <w:sz w:val="14"/>
        <w:szCs w:val="20"/>
        <w:lang w:val="x-none" w:eastAsia="de-DE"/>
      </w:rPr>
      <w:fldChar w:fldCharType="separate"/>
    </w:r>
    <w:r w:rsidR="00DE02B3" w:rsidRPr="00DE02B3">
      <w:rPr>
        <w:rFonts w:ascii="Arial" w:eastAsia="Times New Roman" w:hAnsi="Arial" w:cs="Arial"/>
        <w:noProof/>
        <w:snapToGrid w:val="0"/>
        <w:sz w:val="14"/>
        <w:szCs w:val="14"/>
        <w:lang w:val="x-none" w:eastAsia="de-DE"/>
      </w:rPr>
      <w:t>3</w:t>
    </w:r>
    <w:r w:rsidR="002A2A05" w:rsidRPr="00DB3D16">
      <w:rPr>
        <w:rFonts w:ascii="Times New Roman" w:eastAsia="Times New Roman" w:hAnsi="Times New Roman"/>
        <w:sz w:val="14"/>
        <w:szCs w:val="20"/>
        <w:lang w:val="x-none" w:eastAsia="de-DE"/>
      </w:rPr>
      <w:fldChar w:fldCharType="end"/>
    </w:r>
  </w:p>
  <w:p w14:paraId="601AE2F5" w14:textId="77777777" w:rsidR="0052436E" w:rsidRPr="0052436E" w:rsidRDefault="0052436E" w:rsidP="0052436E">
    <w:pPr>
      <w:pStyle w:val="Fuzeile"/>
      <w:pBdr>
        <w:top w:val="single" w:sz="4" w:space="0" w:color="auto"/>
      </w:pBdr>
      <w:tabs>
        <w:tab w:val="clear" w:pos="4536"/>
        <w:tab w:val="clear" w:pos="9072"/>
        <w:tab w:val="right" w:pos="11340"/>
      </w:tabs>
      <w:ind w:left="709" w:right="146"/>
      <w:rPr>
        <w:rFonts w:ascii="Arial" w:eastAsia="Times New Roman" w:hAnsi="Arial" w:cs="Arial"/>
        <w:sz w:val="10"/>
        <w:szCs w:val="10"/>
        <w:lang w:val="x-none" w:eastAsia="de-DE"/>
      </w:rPr>
    </w:pPr>
    <w:r w:rsidRPr="0052436E">
      <w:rPr>
        <w:rFonts w:ascii="Arial" w:hAnsi="Arial" w:cs="Arial"/>
        <w:sz w:val="10"/>
        <w:szCs w:val="10"/>
      </w:rPr>
      <w:fldChar w:fldCharType="begin"/>
    </w:r>
    <w:r w:rsidRPr="0052436E">
      <w:rPr>
        <w:rFonts w:ascii="Arial" w:hAnsi="Arial" w:cs="Arial"/>
        <w:sz w:val="10"/>
        <w:szCs w:val="10"/>
      </w:rPr>
      <w:instrText xml:space="preserve"> FILENAME \* MERGEFORMAT </w:instrText>
    </w:r>
    <w:r w:rsidRPr="0052436E">
      <w:rPr>
        <w:rFonts w:ascii="Arial" w:hAnsi="Arial" w:cs="Arial"/>
        <w:sz w:val="10"/>
        <w:szCs w:val="10"/>
      </w:rPr>
      <w:fldChar w:fldCharType="separate"/>
    </w:r>
    <w:r w:rsidR="00263A8D">
      <w:rPr>
        <w:rFonts w:ascii="Arial" w:hAnsi="Arial" w:cs="Arial"/>
        <w:noProof/>
        <w:sz w:val="10"/>
        <w:szCs w:val="10"/>
      </w:rPr>
      <w:t>Dokument16</w:t>
    </w:r>
    <w:r w:rsidRPr="0052436E">
      <w:rPr>
        <w:rFonts w:ascii="Arial" w:hAnsi="Arial" w:cs="Arial"/>
        <w:sz w:val="10"/>
        <w:szCs w:val="1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09076" w14:textId="77777777" w:rsidR="00263A8D" w:rsidRDefault="00263A8D" w:rsidP="009958BD">
      <w:pPr>
        <w:spacing w:after="0" w:line="240" w:lineRule="auto"/>
      </w:pPr>
      <w:r>
        <w:separator/>
      </w:r>
    </w:p>
  </w:footnote>
  <w:footnote w:type="continuationSeparator" w:id="0">
    <w:p w14:paraId="7C51CE15" w14:textId="77777777" w:rsidR="00263A8D" w:rsidRDefault="00263A8D" w:rsidP="00995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D71D8" w14:textId="77777777" w:rsidR="002A2A05" w:rsidRDefault="002A2A05" w:rsidP="00CE2058">
    <w:pPr>
      <w:pStyle w:val="Kopfzeile"/>
      <w:tabs>
        <w:tab w:val="clear" w:pos="4536"/>
        <w:tab w:val="clear" w:pos="9072"/>
      </w:tabs>
      <w:spacing w:after="0" w:line="240" w:lineRule="auto"/>
      <w:ind w:firstLine="720"/>
      <w:rPr>
        <w:rFonts w:ascii="Arial" w:hAnsi="Arial" w:cs="Arial"/>
        <w:b/>
        <w:sz w:val="24"/>
        <w:szCs w:val="24"/>
      </w:rPr>
    </w:pPr>
  </w:p>
  <w:p w14:paraId="44D54622" w14:textId="77777777" w:rsidR="002A2A05" w:rsidRDefault="002A2A05" w:rsidP="00CE2058">
    <w:pPr>
      <w:pStyle w:val="Kopfzeile"/>
      <w:tabs>
        <w:tab w:val="clear" w:pos="4536"/>
        <w:tab w:val="clear" w:pos="9072"/>
      </w:tabs>
      <w:spacing w:after="0" w:line="240" w:lineRule="auto"/>
      <w:ind w:firstLine="720"/>
      <w:rPr>
        <w:rFonts w:ascii="Arial" w:hAnsi="Arial" w:cs="Arial"/>
        <w:b/>
        <w:sz w:val="24"/>
        <w:szCs w:val="24"/>
      </w:rPr>
    </w:pPr>
  </w:p>
  <w:p w14:paraId="44F057F3" w14:textId="77777777" w:rsidR="00CE2058" w:rsidRDefault="00941C56" w:rsidP="00CE2058">
    <w:pPr>
      <w:pStyle w:val="Kopfzeile"/>
      <w:tabs>
        <w:tab w:val="clear" w:pos="4536"/>
        <w:tab w:val="clear" w:pos="9072"/>
      </w:tabs>
      <w:spacing w:after="0" w:line="240" w:lineRule="auto"/>
      <w:ind w:firstLine="72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de-DE"/>
      </w:rPr>
      <w:drawing>
        <wp:anchor distT="0" distB="0" distL="114300" distR="114300" simplePos="0" relativeHeight="251658240" behindDoc="1" locked="0" layoutInCell="1" allowOverlap="1" wp14:anchorId="1DDD5377" wp14:editId="4ED7CAE8">
          <wp:simplePos x="0" y="0"/>
          <wp:positionH relativeFrom="column">
            <wp:posOffset>4423410</wp:posOffset>
          </wp:positionH>
          <wp:positionV relativeFrom="paragraph">
            <wp:posOffset>28685</wp:posOffset>
          </wp:positionV>
          <wp:extent cx="2838450" cy="502285"/>
          <wp:effectExtent l="0" t="0" r="0" b="0"/>
          <wp:wrapNone/>
          <wp:docPr id="2" name="Grafik 2" descr="KT22_logoquer_ohne Hintergr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T22_logoquer_ohne Hintergr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450" cy="502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6AD7B3" w14:textId="77777777" w:rsidR="00AB48D7" w:rsidRDefault="00AB48D7" w:rsidP="00CE2058">
    <w:pPr>
      <w:pStyle w:val="Kopfzeile"/>
      <w:tabs>
        <w:tab w:val="clear" w:pos="4536"/>
        <w:tab w:val="clear" w:pos="9072"/>
      </w:tabs>
      <w:spacing w:after="0" w:line="240" w:lineRule="auto"/>
      <w:ind w:firstLine="720"/>
      <w:rPr>
        <w:rFonts w:ascii="Arial" w:hAnsi="Arial" w:cs="Arial"/>
        <w:b/>
        <w:sz w:val="24"/>
        <w:szCs w:val="24"/>
      </w:rPr>
    </w:pPr>
  </w:p>
  <w:p w14:paraId="44E1C060" w14:textId="77777777" w:rsidR="002A2A05" w:rsidRDefault="002A2A05" w:rsidP="00CE2058">
    <w:pPr>
      <w:pStyle w:val="Kopfzeile"/>
      <w:tabs>
        <w:tab w:val="clear" w:pos="4536"/>
        <w:tab w:val="clear" w:pos="9072"/>
        <w:tab w:val="left" w:pos="2977"/>
      </w:tabs>
      <w:spacing w:after="0" w:line="360" w:lineRule="auto"/>
      <w:ind w:left="720" w:hanging="11"/>
      <w:rPr>
        <w:rFonts w:ascii="Arial" w:hAnsi="Arial" w:cs="Arial"/>
        <w:b/>
        <w:sz w:val="24"/>
        <w:szCs w:val="24"/>
      </w:rPr>
    </w:pPr>
    <w:r w:rsidRPr="00CF5237">
      <w:rPr>
        <w:rFonts w:ascii="Arial" w:hAnsi="Arial" w:cs="Arial"/>
        <w:b/>
        <w:sz w:val="24"/>
        <w:szCs w:val="24"/>
      </w:rPr>
      <w:t>Übergabeprotokoll</w:t>
    </w:r>
    <w:r>
      <w:rPr>
        <w:rFonts w:ascii="Arial" w:hAnsi="Arial" w:cs="Arial"/>
        <w:b/>
        <w:sz w:val="24"/>
        <w:szCs w:val="24"/>
      </w:rPr>
      <w:tab/>
      <w:t>Elektroabteilung</w:t>
    </w:r>
  </w:p>
  <w:p w14:paraId="239DEE41" w14:textId="77777777" w:rsidR="00A21665" w:rsidRPr="00A21665" w:rsidRDefault="00A21665" w:rsidP="00A21665">
    <w:pPr>
      <w:pStyle w:val="Kopfzeile"/>
      <w:tabs>
        <w:tab w:val="clear" w:pos="4536"/>
        <w:tab w:val="clear" w:pos="9072"/>
        <w:tab w:val="left" w:pos="2977"/>
      </w:tabs>
      <w:spacing w:after="0" w:line="240" w:lineRule="auto"/>
      <w:ind w:left="720" w:hanging="11"/>
      <w:rPr>
        <w:rFonts w:ascii="Arial" w:hAnsi="Arial" w:cs="Arial"/>
      </w:rPr>
    </w:pPr>
  </w:p>
  <w:p w14:paraId="7CCA031C" w14:textId="77777777" w:rsidR="00A21665" w:rsidRPr="00A21665" w:rsidRDefault="00A21665" w:rsidP="00A21665">
    <w:pPr>
      <w:pStyle w:val="Kopfzeile"/>
      <w:tabs>
        <w:tab w:val="clear" w:pos="4536"/>
        <w:tab w:val="clear" w:pos="9072"/>
        <w:tab w:val="left" w:pos="2977"/>
      </w:tabs>
      <w:spacing w:after="0" w:line="240" w:lineRule="auto"/>
      <w:ind w:left="720" w:hanging="11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2B26"/>
    <w:multiLevelType w:val="hybridMultilevel"/>
    <w:tmpl w:val="14DA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C3211"/>
    <w:multiLevelType w:val="hybridMultilevel"/>
    <w:tmpl w:val="CB2A8C82"/>
    <w:lvl w:ilvl="0" w:tplc="AD88B63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308F6"/>
    <w:multiLevelType w:val="hybridMultilevel"/>
    <w:tmpl w:val="664CEFE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8C7C42"/>
    <w:multiLevelType w:val="hybridMultilevel"/>
    <w:tmpl w:val="9CF042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3737507">
    <w:abstractNumId w:val="0"/>
  </w:num>
  <w:num w:numId="2" w16cid:durableId="1306667356">
    <w:abstractNumId w:val="1"/>
  </w:num>
  <w:num w:numId="3" w16cid:durableId="1444688004">
    <w:abstractNumId w:val="2"/>
  </w:num>
  <w:num w:numId="4" w16cid:durableId="1583639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ocumentProtection w:edit="forms" w:enforcement="1"/>
  <w:defaultTabStop w:val="720"/>
  <w:hyphenationZone w:val="425"/>
  <w:drawingGridHorizontalSpacing w:val="110"/>
  <w:displayHorizontalDrawingGridEvery w:val="2"/>
  <w:doNotShadeFormData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A8D"/>
    <w:rsid w:val="00000C2C"/>
    <w:rsid w:val="00001F5C"/>
    <w:rsid w:val="000103C0"/>
    <w:rsid w:val="00026685"/>
    <w:rsid w:val="000329BA"/>
    <w:rsid w:val="000664E5"/>
    <w:rsid w:val="00074671"/>
    <w:rsid w:val="00075692"/>
    <w:rsid w:val="00080CA0"/>
    <w:rsid w:val="0008351A"/>
    <w:rsid w:val="00084C17"/>
    <w:rsid w:val="00090A7E"/>
    <w:rsid w:val="00092355"/>
    <w:rsid w:val="000955CD"/>
    <w:rsid w:val="00096C82"/>
    <w:rsid w:val="000A3DF3"/>
    <w:rsid w:val="000B46C5"/>
    <w:rsid w:val="000D291E"/>
    <w:rsid w:val="000E1DC7"/>
    <w:rsid w:val="000E563D"/>
    <w:rsid w:val="00104782"/>
    <w:rsid w:val="001261DB"/>
    <w:rsid w:val="00132BE0"/>
    <w:rsid w:val="00135E95"/>
    <w:rsid w:val="00150550"/>
    <w:rsid w:val="00151D1B"/>
    <w:rsid w:val="00163012"/>
    <w:rsid w:val="001639DD"/>
    <w:rsid w:val="00164AF8"/>
    <w:rsid w:val="00171D8A"/>
    <w:rsid w:val="0019361F"/>
    <w:rsid w:val="001A3B9F"/>
    <w:rsid w:val="001B4A47"/>
    <w:rsid w:val="001B6704"/>
    <w:rsid w:val="001C1835"/>
    <w:rsid w:val="001D3C12"/>
    <w:rsid w:val="001D489D"/>
    <w:rsid w:val="001F6309"/>
    <w:rsid w:val="00205CD7"/>
    <w:rsid w:val="0021203A"/>
    <w:rsid w:val="002264D2"/>
    <w:rsid w:val="0023347F"/>
    <w:rsid w:val="002426B1"/>
    <w:rsid w:val="0025344C"/>
    <w:rsid w:val="00263525"/>
    <w:rsid w:val="00263A8D"/>
    <w:rsid w:val="00263CBE"/>
    <w:rsid w:val="00270A5F"/>
    <w:rsid w:val="00273889"/>
    <w:rsid w:val="00276BF1"/>
    <w:rsid w:val="0029119E"/>
    <w:rsid w:val="002A1C0C"/>
    <w:rsid w:val="002A2A05"/>
    <w:rsid w:val="002A6D13"/>
    <w:rsid w:val="002A6D83"/>
    <w:rsid w:val="002A6DE8"/>
    <w:rsid w:val="002D49B8"/>
    <w:rsid w:val="002D6EEF"/>
    <w:rsid w:val="002E6957"/>
    <w:rsid w:val="002E6B15"/>
    <w:rsid w:val="002F6A36"/>
    <w:rsid w:val="002F6FC1"/>
    <w:rsid w:val="00335741"/>
    <w:rsid w:val="00335BD2"/>
    <w:rsid w:val="00343C8D"/>
    <w:rsid w:val="0035575B"/>
    <w:rsid w:val="00372116"/>
    <w:rsid w:val="00380F20"/>
    <w:rsid w:val="00383CAE"/>
    <w:rsid w:val="00387A80"/>
    <w:rsid w:val="003A09DD"/>
    <w:rsid w:val="003A5284"/>
    <w:rsid w:val="003D08D2"/>
    <w:rsid w:val="003E7125"/>
    <w:rsid w:val="00401A4B"/>
    <w:rsid w:val="00401C42"/>
    <w:rsid w:val="004037A6"/>
    <w:rsid w:val="00406B21"/>
    <w:rsid w:val="004127AF"/>
    <w:rsid w:val="00412C2F"/>
    <w:rsid w:val="004203B2"/>
    <w:rsid w:val="00421559"/>
    <w:rsid w:val="00436871"/>
    <w:rsid w:val="0044066D"/>
    <w:rsid w:val="00441D69"/>
    <w:rsid w:val="0044255A"/>
    <w:rsid w:val="0045053F"/>
    <w:rsid w:val="0045554B"/>
    <w:rsid w:val="00467931"/>
    <w:rsid w:val="0047062B"/>
    <w:rsid w:val="00471512"/>
    <w:rsid w:val="00471660"/>
    <w:rsid w:val="00476B29"/>
    <w:rsid w:val="00481B43"/>
    <w:rsid w:val="004851A1"/>
    <w:rsid w:val="00485E99"/>
    <w:rsid w:val="00493995"/>
    <w:rsid w:val="00495304"/>
    <w:rsid w:val="0049771E"/>
    <w:rsid w:val="004A670E"/>
    <w:rsid w:val="004B0D55"/>
    <w:rsid w:val="004C12BB"/>
    <w:rsid w:val="004D05C4"/>
    <w:rsid w:val="004E3EBD"/>
    <w:rsid w:val="004E6A03"/>
    <w:rsid w:val="004F6229"/>
    <w:rsid w:val="00511B32"/>
    <w:rsid w:val="00522DCE"/>
    <w:rsid w:val="0052436E"/>
    <w:rsid w:val="005259BD"/>
    <w:rsid w:val="00556C34"/>
    <w:rsid w:val="00583887"/>
    <w:rsid w:val="00586B51"/>
    <w:rsid w:val="0059126C"/>
    <w:rsid w:val="005A31A4"/>
    <w:rsid w:val="005B417F"/>
    <w:rsid w:val="005B7B6A"/>
    <w:rsid w:val="005C3B79"/>
    <w:rsid w:val="005D3AF2"/>
    <w:rsid w:val="005E6A02"/>
    <w:rsid w:val="005E6B08"/>
    <w:rsid w:val="005F0239"/>
    <w:rsid w:val="00600853"/>
    <w:rsid w:val="0061192F"/>
    <w:rsid w:val="0061435B"/>
    <w:rsid w:val="00617385"/>
    <w:rsid w:val="0062017D"/>
    <w:rsid w:val="00627CA9"/>
    <w:rsid w:val="006410D7"/>
    <w:rsid w:val="00643C32"/>
    <w:rsid w:val="00655785"/>
    <w:rsid w:val="00664934"/>
    <w:rsid w:val="00666645"/>
    <w:rsid w:val="006764C0"/>
    <w:rsid w:val="0069053D"/>
    <w:rsid w:val="00693235"/>
    <w:rsid w:val="00693EDE"/>
    <w:rsid w:val="00693FF4"/>
    <w:rsid w:val="006A5ABE"/>
    <w:rsid w:val="006B3622"/>
    <w:rsid w:val="006D20FF"/>
    <w:rsid w:val="006D45C8"/>
    <w:rsid w:val="006D69B6"/>
    <w:rsid w:val="006E65BC"/>
    <w:rsid w:val="006F2E4D"/>
    <w:rsid w:val="006F5F8E"/>
    <w:rsid w:val="00710238"/>
    <w:rsid w:val="007178A8"/>
    <w:rsid w:val="0072356D"/>
    <w:rsid w:val="007301CA"/>
    <w:rsid w:val="00741DBE"/>
    <w:rsid w:val="0074539C"/>
    <w:rsid w:val="00747CE1"/>
    <w:rsid w:val="00756CEF"/>
    <w:rsid w:val="00762A17"/>
    <w:rsid w:val="00763C28"/>
    <w:rsid w:val="00773E59"/>
    <w:rsid w:val="007851D7"/>
    <w:rsid w:val="00787613"/>
    <w:rsid w:val="007B4241"/>
    <w:rsid w:val="007B5EA6"/>
    <w:rsid w:val="007C0A05"/>
    <w:rsid w:val="007D374B"/>
    <w:rsid w:val="007D7661"/>
    <w:rsid w:val="007E2A48"/>
    <w:rsid w:val="007E3103"/>
    <w:rsid w:val="007E75C3"/>
    <w:rsid w:val="007F22B2"/>
    <w:rsid w:val="00800C44"/>
    <w:rsid w:val="0080161C"/>
    <w:rsid w:val="00802F54"/>
    <w:rsid w:val="008205DB"/>
    <w:rsid w:val="00822497"/>
    <w:rsid w:val="00834E10"/>
    <w:rsid w:val="0084223C"/>
    <w:rsid w:val="008431CF"/>
    <w:rsid w:val="008601D2"/>
    <w:rsid w:val="00865517"/>
    <w:rsid w:val="008658B4"/>
    <w:rsid w:val="00866349"/>
    <w:rsid w:val="0087165B"/>
    <w:rsid w:val="00883D29"/>
    <w:rsid w:val="00886DDB"/>
    <w:rsid w:val="00886FB6"/>
    <w:rsid w:val="008A6D1A"/>
    <w:rsid w:val="00911B61"/>
    <w:rsid w:val="00915ABB"/>
    <w:rsid w:val="009205AF"/>
    <w:rsid w:val="00924666"/>
    <w:rsid w:val="00927B34"/>
    <w:rsid w:val="00941C56"/>
    <w:rsid w:val="009429B7"/>
    <w:rsid w:val="00944EA5"/>
    <w:rsid w:val="00971E37"/>
    <w:rsid w:val="009869FE"/>
    <w:rsid w:val="009958BD"/>
    <w:rsid w:val="009B45C1"/>
    <w:rsid w:val="009C450E"/>
    <w:rsid w:val="009E3C8F"/>
    <w:rsid w:val="009E5CAA"/>
    <w:rsid w:val="009E7EAB"/>
    <w:rsid w:val="009F3001"/>
    <w:rsid w:val="00A03C88"/>
    <w:rsid w:val="00A07962"/>
    <w:rsid w:val="00A13AFB"/>
    <w:rsid w:val="00A1534A"/>
    <w:rsid w:val="00A16EDA"/>
    <w:rsid w:val="00A21665"/>
    <w:rsid w:val="00A21E56"/>
    <w:rsid w:val="00A32058"/>
    <w:rsid w:val="00A41768"/>
    <w:rsid w:val="00A42E8B"/>
    <w:rsid w:val="00A52ACE"/>
    <w:rsid w:val="00A6015C"/>
    <w:rsid w:val="00A645D2"/>
    <w:rsid w:val="00A64721"/>
    <w:rsid w:val="00A811C1"/>
    <w:rsid w:val="00A8314C"/>
    <w:rsid w:val="00AB48D7"/>
    <w:rsid w:val="00AB505A"/>
    <w:rsid w:val="00AC5D4E"/>
    <w:rsid w:val="00AD4695"/>
    <w:rsid w:val="00AE28BC"/>
    <w:rsid w:val="00AE3132"/>
    <w:rsid w:val="00AE6F95"/>
    <w:rsid w:val="00B077D8"/>
    <w:rsid w:val="00B36522"/>
    <w:rsid w:val="00B368DC"/>
    <w:rsid w:val="00B44BD8"/>
    <w:rsid w:val="00B5151E"/>
    <w:rsid w:val="00B51D5E"/>
    <w:rsid w:val="00B54404"/>
    <w:rsid w:val="00B562A0"/>
    <w:rsid w:val="00B76CD8"/>
    <w:rsid w:val="00B81519"/>
    <w:rsid w:val="00B838D8"/>
    <w:rsid w:val="00B91DA4"/>
    <w:rsid w:val="00B9317E"/>
    <w:rsid w:val="00B95924"/>
    <w:rsid w:val="00B9710C"/>
    <w:rsid w:val="00BA1511"/>
    <w:rsid w:val="00BC079F"/>
    <w:rsid w:val="00BC4F6C"/>
    <w:rsid w:val="00BC5996"/>
    <w:rsid w:val="00BE01B5"/>
    <w:rsid w:val="00BE59A3"/>
    <w:rsid w:val="00BF188B"/>
    <w:rsid w:val="00BF52CF"/>
    <w:rsid w:val="00BF534C"/>
    <w:rsid w:val="00C077C6"/>
    <w:rsid w:val="00C142B0"/>
    <w:rsid w:val="00C44F2D"/>
    <w:rsid w:val="00C47C3E"/>
    <w:rsid w:val="00C512A2"/>
    <w:rsid w:val="00C532C6"/>
    <w:rsid w:val="00C55CF0"/>
    <w:rsid w:val="00C63332"/>
    <w:rsid w:val="00C64B3C"/>
    <w:rsid w:val="00C86365"/>
    <w:rsid w:val="00CA351F"/>
    <w:rsid w:val="00CB48C3"/>
    <w:rsid w:val="00CC4BE1"/>
    <w:rsid w:val="00CC70F3"/>
    <w:rsid w:val="00CD1362"/>
    <w:rsid w:val="00CE2058"/>
    <w:rsid w:val="00CF5237"/>
    <w:rsid w:val="00D05587"/>
    <w:rsid w:val="00D10029"/>
    <w:rsid w:val="00D21299"/>
    <w:rsid w:val="00D40253"/>
    <w:rsid w:val="00D415F8"/>
    <w:rsid w:val="00D67E30"/>
    <w:rsid w:val="00D73C92"/>
    <w:rsid w:val="00D76081"/>
    <w:rsid w:val="00D852FE"/>
    <w:rsid w:val="00D924D6"/>
    <w:rsid w:val="00D95EB2"/>
    <w:rsid w:val="00DB2701"/>
    <w:rsid w:val="00DB3D16"/>
    <w:rsid w:val="00DB46EE"/>
    <w:rsid w:val="00DC07EB"/>
    <w:rsid w:val="00DC584B"/>
    <w:rsid w:val="00DD1237"/>
    <w:rsid w:val="00DD2B88"/>
    <w:rsid w:val="00DD78AB"/>
    <w:rsid w:val="00DE02B3"/>
    <w:rsid w:val="00DF05F3"/>
    <w:rsid w:val="00E05D44"/>
    <w:rsid w:val="00E10161"/>
    <w:rsid w:val="00E11C40"/>
    <w:rsid w:val="00E17936"/>
    <w:rsid w:val="00E31331"/>
    <w:rsid w:val="00E352A4"/>
    <w:rsid w:val="00E7290B"/>
    <w:rsid w:val="00E76CEA"/>
    <w:rsid w:val="00E8675B"/>
    <w:rsid w:val="00E966C1"/>
    <w:rsid w:val="00EA3EBC"/>
    <w:rsid w:val="00EA5C5D"/>
    <w:rsid w:val="00ED0081"/>
    <w:rsid w:val="00ED54F6"/>
    <w:rsid w:val="00EE1DA9"/>
    <w:rsid w:val="00EE355F"/>
    <w:rsid w:val="00EF1D7F"/>
    <w:rsid w:val="00EF4EFC"/>
    <w:rsid w:val="00EF59BF"/>
    <w:rsid w:val="00F00FF0"/>
    <w:rsid w:val="00F41DE4"/>
    <w:rsid w:val="00F42B0C"/>
    <w:rsid w:val="00F61B28"/>
    <w:rsid w:val="00F7148C"/>
    <w:rsid w:val="00F721FB"/>
    <w:rsid w:val="00F82F63"/>
    <w:rsid w:val="00F84E6B"/>
    <w:rsid w:val="00FA0C9C"/>
    <w:rsid w:val="00FA1362"/>
    <w:rsid w:val="00FA3E5B"/>
    <w:rsid w:val="00FD4650"/>
    <w:rsid w:val="00F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78C9494B"/>
  <w15:chartTrackingRefBased/>
  <w15:docId w15:val="{4DCFC482-44E2-4347-A362-7CFA601E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48C3"/>
    <w:pPr>
      <w:spacing w:after="200" w:line="276" w:lineRule="auto"/>
    </w:pPr>
    <w:rPr>
      <w:sz w:val="22"/>
      <w:szCs w:val="22"/>
      <w:lang w:eastAsia="en-US"/>
    </w:rPr>
  </w:style>
  <w:style w:type="paragraph" w:styleId="berschrift4">
    <w:name w:val="heading 4"/>
    <w:basedOn w:val="Standard"/>
    <w:next w:val="Standard"/>
    <w:link w:val="berschrift4Zchn"/>
    <w:qFormat/>
    <w:rsid w:val="004203B2"/>
    <w:pPr>
      <w:keepNext/>
      <w:spacing w:after="0" w:line="240" w:lineRule="auto"/>
      <w:outlineLvl w:val="3"/>
    </w:pPr>
    <w:rPr>
      <w:rFonts w:ascii="Frutiger" w:eastAsia="Times New Roman" w:hAnsi="Frutiger"/>
      <w:b/>
      <w:sz w:val="24"/>
      <w:szCs w:val="20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gitternetz">
    <w:name w:val="Tabellengitternetz"/>
    <w:basedOn w:val="NormaleTabelle"/>
    <w:uiPriority w:val="59"/>
    <w:rsid w:val="00B9592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inLeerraum">
    <w:name w:val="No Spacing"/>
    <w:uiPriority w:val="1"/>
    <w:qFormat/>
    <w:rsid w:val="00B368DC"/>
    <w:rPr>
      <w:sz w:val="22"/>
      <w:szCs w:val="22"/>
      <w:lang w:val="en-US" w:eastAsia="en-US"/>
    </w:rPr>
  </w:style>
  <w:style w:type="character" w:customStyle="1" w:styleId="berschrift4Zchn">
    <w:name w:val="Überschrift 4 Zchn"/>
    <w:link w:val="berschrift4"/>
    <w:rsid w:val="004203B2"/>
    <w:rPr>
      <w:rFonts w:ascii="Frutiger" w:eastAsia="Times New Roman" w:hAnsi="Frutiger"/>
      <w:b/>
      <w:sz w:val="24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9958B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9958BD"/>
    <w:rPr>
      <w:sz w:val="22"/>
      <w:szCs w:val="22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9958B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9958BD"/>
    <w:rPr>
      <w:sz w:val="22"/>
      <w:szCs w:val="2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5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F5237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CE2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63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kreutztraeger.sharepoint.com/sites/DMS/Projekte/Seitz/Langwedel/14150000%20-%20Produktionserweiterung/13%20Elektro/13-01_&#220;bergabe%20E-Abteilu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FF2997A489C34C94EADA3D5BD4333A" ma:contentTypeVersion="66" ma:contentTypeDescription="Ein neues Dokument erstellen." ma:contentTypeScope="" ma:versionID="c9ad468ee83e8098e21cca6edbb7d42a">
  <xsd:schema xmlns:xsd="http://www.w3.org/2001/XMLSchema" xmlns:xs="http://www.w3.org/2001/XMLSchema" xmlns:p="http://schemas.microsoft.com/office/2006/metadata/properties" xmlns:ns1="3bdb8d9e-867d-4eb6-800f-fa2a39c5be90" xmlns:ns3="cd4b9916-7a1b-41a3-a542-d1f45869f741" targetNamespace="http://schemas.microsoft.com/office/2006/metadata/properties" ma:root="true" ma:fieldsID="924657935799687a92b58b261c472656" ns1:_="" ns3:_="">
    <xsd:import namespace="3bdb8d9e-867d-4eb6-800f-fa2a39c5be90"/>
    <xsd:import namespace="cd4b9916-7a1b-41a3-a542-d1f45869f741"/>
    <xsd:element name="properties">
      <xsd:complexType>
        <xsd:sequence>
          <xsd:element name="documentManagement">
            <xsd:complexType>
              <xsd:all>
                <xsd:element ref="ns1:GP_x002e__x002d_Nr_x002e_" minOccurs="0"/>
                <xsd:element ref="ns1:GP_x002e__x002d_Name" minOccurs="0"/>
                <xsd:element ref="ns1:Objekt" minOccurs="0"/>
                <xsd:element ref="ns1:Projekt_x002d_Nummer" minOccurs="0"/>
                <xsd:element ref="ns1:Projektname" minOccurs="0"/>
                <xsd:element ref="ns1:Belegart" minOccurs="0"/>
                <xsd:element ref="ns1:Betreff_x002f_Kurzbesch_x002e_" minOccurs="0"/>
                <xsd:element ref="ns1:Zeichnungsnummer" minOccurs="0"/>
                <xsd:element ref="ns1:Verantwortlicher" minOccurs="0"/>
                <xsd:element ref="ns1:Belegnummer" minOccurs="0"/>
                <xsd:element ref="ns1:Belegtyp" minOccurs="0"/>
                <xsd:element ref="ns1:Objekt_x002d_Kd_x002d_Nr_x002e_" minOccurs="0"/>
                <xsd:element ref="ns1:Objekt_x002d_Kd_x002d_Name" minOccurs="0"/>
                <xsd:element ref="ns1:Betrag" minOccurs="0"/>
                <xsd:element ref="ns1:Belegdatum" minOccurs="0"/>
                <xsd:element ref="ns1:_x00c4_nderungsdatum" minOccurs="0"/>
                <xsd:element ref="ns1:Emailabsender" minOccurs="0"/>
                <xsd:element ref="ns1:Emailempf_x00e4_nger" minOccurs="0"/>
                <xsd:element ref="ns1:Emailcc" minOccurs="0"/>
                <xsd:element ref="ns1:Tech_Status" minOccurs="0"/>
                <xsd:element ref="ns1:Barcode" minOccurs="0"/>
                <xsd:element ref="ns1:Sassenberg" minOccurs="0"/>
                <xsd:element ref="ns1:Dateityp" minOccurs="0"/>
                <xsd:element ref="ns3:_dlc_DocId" minOccurs="0"/>
                <xsd:element ref="ns3:_dlc_DocIdUrl" minOccurs="0"/>
                <xsd:element ref="ns3:_dlc_DocIdPersistId" minOccurs="0"/>
                <xsd:element ref="ns1:MediaServiceMetadata" minOccurs="0"/>
                <xsd:element ref="ns1:MediaServiceFastMetadata" minOccurs="0"/>
                <xsd:element ref="ns1:MediaServiceAutoKeyPoints" minOccurs="0"/>
                <xsd:element ref="ns1:MediaServiceKeyPoints" minOccurs="0"/>
                <xsd:element ref="ns3:SharedWithUsers" minOccurs="0"/>
                <xsd:element ref="ns3:SharedWithDetails" minOccurs="0"/>
                <xsd:element ref="ns1:MediaServiceDateTaken" minOccurs="0"/>
                <xsd:element ref="ns1:MediaServiceAutoTags" minOccurs="0"/>
                <xsd:element ref="ns1:MediaServiceGenerationTime" minOccurs="0"/>
                <xsd:element ref="ns1:MediaServiceEventHashCode" minOccurs="0"/>
                <xsd:element ref="ns1:MediaServiceOCR" minOccurs="0"/>
                <xsd:element ref="ns1:MediaServiceLocation" minOccurs="0"/>
                <xsd:element ref="ns1:MediaLengthInSeconds" minOccurs="0"/>
                <xsd:element ref="ns1:9f07898d-52ca-48ad-82a7-3542f49df30fPostalCode" minOccurs="0"/>
                <xsd:element ref="ns1:9f07898d-52ca-48ad-82a7-3542f49df30fStreet" minOccurs="0"/>
                <xsd:element ref="ns1:9f07898d-52ca-48ad-82a7-3542f49df30fGeoLoc" minOccurs="0"/>
                <xsd:element ref="ns1:9f07898d-52ca-48ad-82a7-3542f49df30fDispName" minOccurs="0"/>
                <xsd:element ref="ns1:9f07898d-52ca-48ad-82a7-3542f49df30fCountryOrRegion" minOccurs="0"/>
                <xsd:element ref="ns1:9f07898d-52ca-48ad-82a7-3542f49df30fState" minOccurs="0"/>
                <xsd:element ref="ns1:9f07898d-52ca-48ad-82a7-3542f49df30fCity" minOccurs="0"/>
                <xsd:element ref="ns1:ErsterBuchstabe" minOccurs="0"/>
                <xsd:element ref="ns1:_Flow_SignoffStatus" minOccurs="0"/>
                <xsd:element ref="ns1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b8d9e-867d-4eb6-800f-fa2a39c5be90" elementFormDefault="qualified">
    <xsd:import namespace="http://schemas.microsoft.com/office/2006/documentManagement/types"/>
    <xsd:import namespace="http://schemas.microsoft.com/office/infopath/2007/PartnerControls"/>
    <xsd:element name="GP_x002e__x002d_Nr_x002e_" ma:index="0" nillable="true" ma:displayName="GP.-Nr." ma:internalName="GP_x002e__x002d_Nr_x002e_">
      <xsd:simpleType>
        <xsd:restriction base="dms:Text">
          <xsd:maxLength value="255"/>
        </xsd:restriction>
      </xsd:simpleType>
    </xsd:element>
    <xsd:element name="GP_x002e__x002d_Name" ma:index="1" nillable="true" ma:displayName="GP.-Name" ma:internalName="GP_x002e__x002d_Name">
      <xsd:simpleType>
        <xsd:restriction base="dms:Text">
          <xsd:maxLength value="255"/>
        </xsd:restriction>
      </xsd:simpleType>
    </xsd:element>
    <xsd:element name="Objekt" ma:index="2" nillable="true" ma:displayName="Objekt" ma:internalName="Objekt">
      <xsd:simpleType>
        <xsd:restriction base="dms:Text">
          <xsd:maxLength value="255"/>
        </xsd:restriction>
      </xsd:simpleType>
    </xsd:element>
    <xsd:element name="Projekt_x002d_Nummer" ma:index="3" nillable="true" ma:displayName="Projekt-Nummer" ma:internalName="Projekt_x002d_Nummer">
      <xsd:simpleType>
        <xsd:restriction base="dms:Text">
          <xsd:maxLength value="255"/>
        </xsd:restriction>
      </xsd:simpleType>
    </xsd:element>
    <xsd:element name="Projektname" ma:index="4" nillable="true" ma:displayName="Projektbezeichnung" ma:format="Dropdown" ma:internalName="Projektname">
      <xsd:simpleType>
        <xsd:restriction base="dms:Text">
          <xsd:maxLength value="255"/>
        </xsd:restriction>
      </xsd:simpleType>
    </xsd:element>
    <xsd:element name="Belegart" ma:index="5" nillable="true" ma:displayName="Belegart" ma:format="Dropdown" ma:internalName="Belegart">
      <xsd:simpleType>
        <xsd:restriction base="dms:Choice">
          <xsd:enumeration value="Anfrage Kunde"/>
          <xsd:enumeration value="Anfrage Lieferant"/>
          <xsd:enumeration value="Angebot"/>
          <xsd:enumeration value="Auftrag"/>
          <xsd:enumeration value="Ausschreibung"/>
          <xsd:enumeration value="Beschriftung"/>
          <xsd:enumeration value="Bestellung Lieferant"/>
          <xsd:enumeration value="Betriebsanleitung"/>
          <xsd:enumeration value="Eingangsangebot"/>
        </xsd:restriction>
      </xsd:simpleType>
    </xsd:element>
    <xsd:element name="Betreff_x002f_Kurzbesch_x002e_" ma:index="6" nillable="true" ma:displayName="Betreff" ma:internalName="Betreff_x002f_Kurzbesch_x002e_">
      <xsd:simpleType>
        <xsd:restriction base="dms:Text">
          <xsd:maxLength value="255"/>
        </xsd:restriction>
      </xsd:simpleType>
    </xsd:element>
    <xsd:element name="Zeichnungsnummer" ma:index="7" nillable="true" ma:displayName="Zeichnungsnummer" ma:format="Dropdown" ma:internalName="Zeichnungsnummer">
      <xsd:simpleType>
        <xsd:restriction base="dms:Text">
          <xsd:maxLength value="255"/>
        </xsd:restriction>
      </xsd:simpleType>
    </xsd:element>
    <xsd:element name="Verantwortlicher" ma:index="8" nillable="true" ma:displayName="Verantwortlicher" ma:internalName="Verantwortlicher">
      <xsd:simpleType>
        <xsd:restriction base="dms:Text">
          <xsd:maxLength value="255"/>
        </xsd:restriction>
      </xsd:simpleType>
    </xsd:element>
    <xsd:element name="Belegnummer" ma:index="9" nillable="true" ma:displayName="Belegnummer" ma:internalName="Belegnummer">
      <xsd:simpleType>
        <xsd:restriction base="dms:Text">
          <xsd:maxLength value="255"/>
        </xsd:restriction>
      </xsd:simpleType>
    </xsd:element>
    <xsd:element name="Belegtyp" ma:index="10" nillable="true" ma:displayName="Belegtyp" ma:internalName="Belegtyp">
      <xsd:simpleType>
        <xsd:restriction base="dms:Text">
          <xsd:maxLength value="255"/>
        </xsd:restriction>
      </xsd:simpleType>
    </xsd:element>
    <xsd:element name="Objekt_x002d_Kd_x002d_Nr_x002e_" ma:index="11" nillable="true" ma:displayName="Objekt-Kd-Nr." ma:internalName="Objekt_x002d_Kd_x002d_Nr_x002e_">
      <xsd:simpleType>
        <xsd:restriction base="dms:Text">
          <xsd:maxLength value="255"/>
        </xsd:restriction>
      </xsd:simpleType>
    </xsd:element>
    <xsd:element name="Objekt_x002d_Kd_x002d_Name" ma:index="12" nillable="true" ma:displayName="Objekt-Kd-Name" ma:internalName="Objekt_x002d_Kd_x002d_Name">
      <xsd:simpleType>
        <xsd:restriction base="dms:Text">
          <xsd:maxLength value="255"/>
        </xsd:restriction>
      </xsd:simpleType>
    </xsd:element>
    <xsd:element name="Betrag" ma:index="13" nillable="true" ma:displayName="Betrag" ma:internalName="Betrag">
      <xsd:simpleType>
        <xsd:restriction base="dms:Text">
          <xsd:maxLength value="255"/>
        </xsd:restriction>
      </xsd:simpleType>
    </xsd:element>
    <xsd:element name="Belegdatum" ma:index="14" nillable="true" ma:displayName="Belegdatum" ma:format="DateOnly" ma:internalName="Belegdatum">
      <xsd:simpleType>
        <xsd:restriction base="dms:DateTime"/>
      </xsd:simpleType>
    </xsd:element>
    <xsd:element name="_x00c4_nderungsdatum" ma:index="15" nillable="true" ma:displayName="Änderungsdatum" ma:format="DateOnly" ma:internalName="_x00c4_nderungsdatum">
      <xsd:simpleType>
        <xsd:restriction base="dms:DateTime"/>
      </xsd:simpleType>
    </xsd:element>
    <xsd:element name="Emailabsender" ma:index="16" nillable="true" ma:displayName="Emailabsender" ma:internalName="Emailabsender">
      <xsd:simpleType>
        <xsd:restriction base="dms:Text">
          <xsd:maxLength value="255"/>
        </xsd:restriction>
      </xsd:simpleType>
    </xsd:element>
    <xsd:element name="Emailempf_x00e4_nger" ma:index="17" nillable="true" ma:displayName="Emailempfänger" ma:internalName="Emailempf_x00e4_nger">
      <xsd:simpleType>
        <xsd:restriction base="dms:Text">
          <xsd:maxLength value="255"/>
        </xsd:restriction>
      </xsd:simpleType>
    </xsd:element>
    <xsd:element name="Emailcc" ma:index="18" nillable="true" ma:displayName="Emailcc" ma:internalName="Emailcc">
      <xsd:simpleType>
        <xsd:restriction base="dms:Text">
          <xsd:maxLength value="255"/>
        </xsd:restriction>
      </xsd:simpleType>
    </xsd:element>
    <xsd:element name="Tech_Status" ma:index="19" nillable="true" ma:displayName="Tech_Status" ma:internalName="Tech_Status">
      <xsd:simpleType>
        <xsd:restriction base="dms:Text">
          <xsd:maxLength value="255"/>
        </xsd:restriction>
      </xsd:simpleType>
    </xsd:element>
    <xsd:element name="Barcode" ma:index="20" nillable="true" ma:displayName="Barcode" ma:internalName="Barcode">
      <xsd:simpleType>
        <xsd:restriction base="dms:Text">
          <xsd:maxLength value="255"/>
        </xsd:restriction>
      </xsd:simpleType>
    </xsd:element>
    <xsd:element name="Sassenberg" ma:index="23" nillable="true" ma:displayName="Standort" ma:format="Dropdown" ma:internalName="Sassenberg">
      <xsd:simpleType>
        <xsd:restriction base="dms:Unknown"/>
      </xsd:simpleType>
    </xsd:element>
    <xsd:element name="Dateityp" ma:index="24" nillable="true" ma:displayName="Dateityp" ma:format="Dropdown" ma:indexed="true" ma:internalName="Dateityp">
      <xsd:simpleType>
        <xsd:union memberTypes="dms:Text">
          <xsd:simpleType>
            <xsd:restriction base="dms:Choice">
              <xsd:enumeration value="Funktionsbeschreibung"/>
              <xsd:enumeration value="Schaltplan"/>
              <xsd:enumeration value="Zeichnung"/>
              <xsd:enumeration value="Stückliste"/>
              <xsd:enumeration value="Sicherheitsmatrix"/>
              <xsd:enumeration value="Handbuch"/>
              <xsd:enumeration value="Sonstiges"/>
            </xsd:restriction>
          </xsd:simpleType>
        </xsd:union>
      </xsd:simple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7" nillable="true" ma:displayName="Tags" ma:internalName="MediaServiceAutoTags" ma:readOnly="true">
      <xsd:simpleType>
        <xsd:restriction base="dms:Text"/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4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  <xsd:element name="9f07898d-52ca-48ad-82a7-3542f49df30fPostalCode" ma:index="44" nillable="true" ma:displayName="Sassenberg: Postleitzahl" ma:internalName="PostalCode" ma:readOnly="true">
      <xsd:simpleType>
        <xsd:restriction base="dms:Text"/>
      </xsd:simpleType>
    </xsd:element>
    <xsd:element name="9f07898d-52ca-48ad-82a7-3542f49df30fStreet" ma:index="45" nillable="true" ma:displayName="Sassenberg: Straße" ma:internalName="Street" ma:readOnly="true">
      <xsd:simpleType>
        <xsd:restriction base="dms:Text"/>
      </xsd:simpleType>
    </xsd:element>
    <xsd:element name="9f07898d-52ca-48ad-82a7-3542f49df30fGeoLoc" ma:index="46" nillable="true" ma:displayName="Sassenberg: Koordinaten" ma:internalName="GeoLoc" ma:readOnly="true">
      <xsd:simpleType>
        <xsd:restriction base="dms:Unknown"/>
      </xsd:simpleType>
    </xsd:element>
    <xsd:element name="9f07898d-52ca-48ad-82a7-3542f49df30fDispName" ma:index="47" nillable="true" ma:displayName="Sassenberg: Name" ma:internalName="DispName" ma:readOnly="true">
      <xsd:simpleType>
        <xsd:restriction base="dms:Text"/>
      </xsd:simpleType>
    </xsd:element>
    <xsd:element name="9f07898d-52ca-48ad-82a7-3542f49df30fCountryOrRegion" ma:index="49" nillable="true" ma:displayName="Standort: Land/Region" ma:internalName="CountryOrRegion" ma:readOnly="true">
      <xsd:simpleType>
        <xsd:restriction base="dms:Text"/>
      </xsd:simpleType>
    </xsd:element>
    <xsd:element name="9f07898d-52ca-48ad-82a7-3542f49df30fState" ma:index="50" nillable="true" ma:displayName="Standort: Bundesland" ma:internalName="State" ma:readOnly="true">
      <xsd:simpleType>
        <xsd:restriction base="dms:Text"/>
      </xsd:simpleType>
    </xsd:element>
    <xsd:element name="9f07898d-52ca-48ad-82a7-3542f49df30fCity" ma:index="51" nillable="true" ma:displayName="Standort: Ort" ma:internalName="City" ma:readOnly="true">
      <xsd:simpleType>
        <xsd:restriction base="dms:Text"/>
      </xsd:simpleType>
    </xsd:element>
    <xsd:element name="ErsterBuchstabe" ma:index="54" nillable="true" ma:displayName="Firmen mit" ma:internalName="ErsterBuchstabe">
      <xsd:simpleType>
        <xsd:restriction base="dms:Text">
          <xsd:maxLength value="255"/>
        </xsd:restriction>
      </xsd:simpleType>
    </xsd:element>
    <xsd:element name="_Flow_SignoffStatus" ma:index="55" nillable="true" ma:displayName="Status Unterschrift" ma:internalName="Status_x0020_Unterschrift">
      <xsd:simpleType>
        <xsd:restriction base="dms:Text"/>
      </xsd:simpleType>
    </xsd:element>
    <xsd:element name="lcf76f155ced4ddcb4097134ff3c332f" ma:index="57" nillable="true" ma:taxonomy="true" ma:internalName="lcf76f155ced4ddcb4097134ff3c332f" ma:taxonomyFieldName="MediaServiceImageTags" ma:displayName="Bildmarkierungen" ma:readOnly="false" ma:fieldId="{5cf76f15-5ced-4ddc-b409-7134ff3c332f}" ma:taxonomyMulti="true" ma:sspId="8fc6322e-369a-4d92-86c8-632404a43b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b9916-7a1b-41a3-a542-d1f45869f741" elementFormDefault="qualified">
    <xsd:import namespace="http://schemas.microsoft.com/office/2006/documentManagement/types"/>
    <xsd:import namespace="http://schemas.microsoft.com/office/infopath/2007/PartnerControls"/>
    <xsd:element name="_dlc_DocId" ma:index="27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28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58" nillable="true" ma:displayName="Taxonomy Catch All Column" ma:hidden="true" ma:list="{a2a1073c-36a3-4d6f-a29f-f23c1a095aee}" ma:internalName="TaxCatchAll" ma:showField="CatchAllData" ma:web="cd4b9916-7a1b-41a3-a542-d1f45869f7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2" ma:displayName="Inhaltstyp"/>
        <xsd:element ref="dc:title" minOccurs="0" maxOccurs="1" ma:index="22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08EA3A-F6F7-42B0-8B74-6DD466A5ED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D712CB-80ED-4EFA-9293-B129AADB8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db8d9e-867d-4eb6-800f-fa2a39c5be90"/>
    <ds:schemaRef ds:uri="cd4b9916-7a1b-41a3-a542-d1f45869f7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CBE537-1E97-4BEE-AF4A-0C336CC57E8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BC52446-987F-4EE5-98E8-B658183F76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13-01_Übergabe%20E-Abteilung.dotx</Template>
  <TotalTime>0</TotalTime>
  <Pages>3</Pages>
  <Words>383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GEA Group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Rickermann Jan Kreutzträger Kältetechnik</dc:creator>
  <cp:keywords/>
  <dc:description/>
  <cp:lastModifiedBy>Schnakenberg Harm Kreutzträger Kältetechnik</cp:lastModifiedBy>
  <cp:revision>2</cp:revision>
  <cp:lastPrinted>2015-09-23T14:08:00Z</cp:lastPrinted>
  <dcterms:created xsi:type="dcterms:W3CDTF">2023-07-20T08:39:00Z</dcterms:created>
  <dcterms:modified xsi:type="dcterms:W3CDTF">2023-07-20T08:39:00Z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-1207411917</vt:i4>
  </property>
  <property fmtid="{D5CDD505-2E9C-101B-9397-08002B2CF9AE}" pid="3" name="_NewReviewCycle">
    <vt:lpwstr/>
  </property>
  <property fmtid="{D5CDD505-2E9C-101B-9397-08002B2CF9AE}" pid="4" name="_EmailSubject">
    <vt:lpwstr>Wernsing_1317000_Schraubenverdichter mit FU ausstatten</vt:lpwstr>
  </property>
  <property fmtid="{D5CDD505-2E9C-101B-9397-08002B2CF9AE}" pid="5" name="_AuthorEmail">
    <vt:lpwstr>Nils.Hoveling@kreutztraeger.de</vt:lpwstr>
  </property>
  <property fmtid="{D5CDD505-2E9C-101B-9397-08002B2CF9AE}" pid="6" name="_AuthorEmailDisplayName">
    <vt:lpwstr>Hoveling Nils Kreutzträger Kältetechnik</vt:lpwstr>
  </property>
  <property fmtid="{D5CDD505-2E9C-101B-9397-08002B2CF9AE}" pid="7" name="_ReviewingToolsShownOnce">
    <vt:lpwstr/>
  </property>
  <property fmtid="{D5CDD505-2E9C-101B-9397-08002B2CF9AE}" pid="8" name="ContentTypeId">
    <vt:lpwstr>0x0101006FFF2997A489C34C94EADA3D5BD4333A</vt:lpwstr>
  </property>
</Properties>
</file>